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7A5" w:rsidRPr="00906FB3" w:rsidRDefault="001717A5" w:rsidP="003C35E4">
      <w:pPr>
        <w:jc w:val="center"/>
      </w:pPr>
      <w:r w:rsidRPr="00906FB3">
        <w:t>Virginia Commonwealth University</w:t>
      </w:r>
    </w:p>
    <w:p w:rsidR="00A8730F" w:rsidRPr="00906FB3" w:rsidRDefault="00A8730F" w:rsidP="003C35E4">
      <w:pPr>
        <w:jc w:val="center"/>
      </w:pPr>
      <w:r w:rsidRPr="006E3106">
        <w:t xml:space="preserve">APPLICATION FOR </w:t>
      </w:r>
      <w:r w:rsidR="00CD5FEE" w:rsidRPr="00906FB3">
        <w:t xml:space="preserve">PRESIDENTIAL </w:t>
      </w:r>
      <w:r w:rsidRPr="00906FB3">
        <w:t xml:space="preserve">RESEARCH </w:t>
      </w:r>
      <w:r w:rsidR="00CD5FEE" w:rsidRPr="00906FB3">
        <w:t xml:space="preserve">INCENTIVE PROGRAM </w:t>
      </w:r>
      <w:r w:rsidRPr="00906FB3">
        <w:t>AWARD</w:t>
      </w:r>
    </w:p>
    <w:p w:rsidR="00A8730F" w:rsidRDefault="00A8730F" w:rsidP="00A8730F">
      <w:pPr>
        <w:pStyle w:val="Heading5"/>
      </w:pPr>
      <w:r>
        <w:t>Cover Page</w:t>
      </w:r>
    </w:p>
    <w:p w:rsidR="00A8730F" w:rsidRPr="006E3106" w:rsidRDefault="00A8730F" w:rsidP="006E3106">
      <w:r w:rsidRPr="006E3106">
        <w:tab/>
        <w:t xml:space="preserve">              </w:t>
      </w:r>
    </w:p>
    <w:p w:rsidR="00A8730F" w:rsidRPr="006E3106" w:rsidRDefault="00A8730F" w:rsidP="006E3106">
      <w:r w:rsidRPr="006E3106">
        <w:t>Name:</w:t>
      </w:r>
      <w:r w:rsidR="008854C4">
        <w:t xml:space="preserve"> </w:t>
      </w:r>
      <w:r w:rsidR="00FA38C4">
        <w:fldChar w:fldCharType="begin">
          <w:ffData>
            <w:name w:val="Text17"/>
            <w:enabled/>
            <w:calcOnExit w:val="0"/>
            <w:textInput/>
          </w:ffData>
        </w:fldChar>
      </w:r>
      <w:bookmarkStart w:id="0" w:name="Text17"/>
      <w:r w:rsidR="008854C4">
        <w:instrText xml:space="preserve"> FORMTEXT </w:instrText>
      </w:r>
      <w:r w:rsidR="00FA38C4">
        <w:fldChar w:fldCharType="separate"/>
      </w:r>
      <w:r w:rsidR="008854C4" w:rsidRPr="00906FB3">
        <w:t> </w:t>
      </w:r>
      <w:r w:rsidR="008854C4" w:rsidRPr="00906FB3">
        <w:t> </w:t>
      </w:r>
      <w:r w:rsidR="008854C4" w:rsidRPr="00906FB3">
        <w:t> </w:t>
      </w:r>
      <w:r w:rsidR="008854C4" w:rsidRPr="00906FB3">
        <w:t> </w:t>
      </w:r>
      <w:r w:rsidR="008854C4" w:rsidRPr="00906FB3">
        <w:t> </w:t>
      </w:r>
      <w:r w:rsidR="00FA38C4">
        <w:fldChar w:fldCharType="end"/>
      </w:r>
      <w:bookmarkEnd w:id="0"/>
      <w:r w:rsidR="00807FE3" w:rsidRPr="006E3106">
        <w:t xml:space="preserve">    </w:t>
      </w:r>
      <w:r w:rsidR="0049154B">
        <w:t xml:space="preserve">                      </w:t>
      </w:r>
      <w:r w:rsidR="00807FE3" w:rsidRPr="006E3106">
        <w:t>Academic Rank:</w:t>
      </w:r>
      <w:r w:rsidR="008854C4">
        <w:t xml:space="preserve"> </w:t>
      </w:r>
      <w:r w:rsidR="00FA38C4">
        <w:fldChar w:fldCharType="begin">
          <w:ffData>
            <w:name w:val="Text14"/>
            <w:enabled/>
            <w:calcOnExit w:val="0"/>
            <w:textInput/>
          </w:ffData>
        </w:fldChar>
      </w:r>
      <w:bookmarkStart w:id="1" w:name="Text14"/>
      <w:r w:rsidR="008854C4">
        <w:instrText xml:space="preserve"> FORMTEXT </w:instrText>
      </w:r>
      <w:r w:rsidR="00FA38C4">
        <w:fldChar w:fldCharType="separate"/>
      </w:r>
      <w:r w:rsidR="008854C4" w:rsidRPr="00906FB3">
        <w:t> </w:t>
      </w:r>
      <w:r w:rsidR="008854C4" w:rsidRPr="00906FB3">
        <w:t> </w:t>
      </w:r>
      <w:r w:rsidR="008854C4" w:rsidRPr="00906FB3">
        <w:t> </w:t>
      </w:r>
      <w:r w:rsidR="008854C4" w:rsidRPr="00906FB3">
        <w:t> </w:t>
      </w:r>
      <w:r w:rsidR="008854C4" w:rsidRPr="00906FB3">
        <w:t> </w:t>
      </w:r>
      <w:r w:rsidR="00FA38C4">
        <w:fldChar w:fldCharType="end"/>
      </w:r>
      <w:bookmarkEnd w:id="1"/>
      <w:r w:rsidRPr="006E3106">
        <w:t xml:space="preserve">                                                   </w:t>
      </w:r>
    </w:p>
    <w:p w:rsidR="00A8730F" w:rsidRPr="006E3106" w:rsidRDefault="00A8730F" w:rsidP="006E3106"/>
    <w:p w:rsidR="00A8730F" w:rsidRPr="006E3106" w:rsidRDefault="00A8730F" w:rsidP="006E3106">
      <w:r w:rsidRPr="006E3106">
        <w:t>School:</w:t>
      </w:r>
      <w:r w:rsidR="008854C4">
        <w:t xml:space="preserve"> </w:t>
      </w:r>
      <w:r w:rsidR="00FA38C4">
        <w:fldChar w:fldCharType="begin">
          <w:ffData>
            <w:name w:val="Text18"/>
            <w:enabled/>
            <w:calcOnExit w:val="0"/>
            <w:textInput/>
          </w:ffData>
        </w:fldChar>
      </w:r>
      <w:bookmarkStart w:id="2" w:name="Text18"/>
      <w:r w:rsidR="008854C4">
        <w:instrText xml:space="preserve"> FORMTEXT </w:instrText>
      </w:r>
      <w:r w:rsidR="00FA38C4">
        <w:fldChar w:fldCharType="separate"/>
      </w:r>
      <w:r w:rsidR="008854C4" w:rsidRPr="00906FB3">
        <w:t> </w:t>
      </w:r>
      <w:r w:rsidR="008854C4" w:rsidRPr="00906FB3">
        <w:t> </w:t>
      </w:r>
      <w:r w:rsidR="008854C4" w:rsidRPr="00906FB3">
        <w:t> </w:t>
      </w:r>
      <w:r w:rsidR="008854C4" w:rsidRPr="00906FB3">
        <w:t> </w:t>
      </w:r>
      <w:r w:rsidR="008854C4" w:rsidRPr="00906FB3">
        <w:t> </w:t>
      </w:r>
      <w:r w:rsidR="00FA38C4">
        <w:fldChar w:fldCharType="end"/>
      </w:r>
      <w:bookmarkEnd w:id="2"/>
      <w:r w:rsidR="00807FE3" w:rsidRPr="006E3106">
        <w:t xml:space="preserve"> </w:t>
      </w:r>
      <w:r w:rsidR="0049154B">
        <w:t xml:space="preserve">                       </w:t>
      </w:r>
      <w:r w:rsidRPr="006E3106">
        <w:t xml:space="preserve">Department: </w:t>
      </w:r>
      <w:r w:rsidR="00FA38C4">
        <w:fldChar w:fldCharType="begin">
          <w:ffData>
            <w:name w:val="Text15"/>
            <w:enabled/>
            <w:calcOnExit w:val="0"/>
            <w:textInput/>
          </w:ffData>
        </w:fldChar>
      </w:r>
      <w:bookmarkStart w:id="3" w:name="Text15"/>
      <w:r w:rsidR="008854C4">
        <w:instrText xml:space="preserve"> FORMTEXT </w:instrText>
      </w:r>
      <w:r w:rsidR="00FA38C4">
        <w:fldChar w:fldCharType="separate"/>
      </w:r>
      <w:r w:rsidR="008854C4" w:rsidRPr="00906FB3">
        <w:t> </w:t>
      </w:r>
      <w:r w:rsidR="008854C4" w:rsidRPr="00906FB3">
        <w:t> </w:t>
      </w:r>
      <w:r w:rsidR="008854C4" w:rsidRPr="00906FB3">
        <w:t> </w:t>
      </w:r>
      <w:r w:rsidR="008854C4" w:rsidRPr="00906FB3">
        <w:t> </w:t>
      </w:r>
      <w:r w:rsidR="008854C4" w:rsidRPr="00906FB3">
        <w:t> </w:t>
      </w:r>
      <w:r w:rsidR="00FA38C4">
        <w:fldChar w:fldCharType="end"/>
      </w:r>
      <w:bookmarkEnd w:id="3"/>
    </w:p>
    <w:p w:rsidR="00A8730F" w:rsidRPr="006E3106" w:rsidRDefault="00A8730F" w:rsidP="006E3106"/>
    <w:p w:rsidR="00A8730F" w:rsidRPr="006E3106" w:rsidRDefault="00A8730F" w:rsidP="006E3106">
      <w:r w:rsidRPr="006E3106">
        <w:t>P.O. Box:</w:t>
      </w:r>
      <w:r w:rsidR="008854C4">
        <w:t xml:space="preserve"> </w:t>
      </w:r>
      <w:r w:rsidR="00FA38C4">
        <w:fldChar w:fldCharType="begin">
          <w:ffData>
            <w:name w:val="Text19"/>
            <w:enabled/>
            <w:calcOnExit w:val="0"/>
            <w:textInput/>
          </w:ffData>
        </w:fldChar>
      </w:r>
      <w:bookmarkStart w:id="4" w:name="Text19"/>
      <w:r w:rsidR="008854C4">
        <w:instrText xml:space="preserve"> FORMTEXT </w:instrText>
      </w:r>
      <w:r w:rsidR="00FA38C4">
        <w:fldChar w:fldCharType="separate"/>
      </w:r>
      <w:r w:rsidR="008854C4" w:rsidRPr="00906FB3">
        <w:t> </w:t>
      </w:r>
      <w:r w:rsidR="008854C4" w:rsidRPr="00906FB3">
        <w:t> </w:t>
      </w:r>
      <w:r w:rsidR="008854C4" w:rsidRPr="00906FB3">
        <w:t> </w:t>
      </w:r>
      <w:r w:rsidR="008854C4" w:rsidRPr="00906FB3">
        <w:t> </w:t>
      </w:r>
      <w:r w:rsidR="008854C4" w:rsidRPr="00906FB3">
        <w:t> </w:t>
      </w:r>
      <w:r w:rsidR="00FA38C4">
        <w:fldChar w:fldCharType="end"/>
      </w:r>
      <w:bookmarkEnd w:id="4"/>
      <w:r w:rsidR="0049154B">
        <w:t xml:space="preserve">                     </w:t>
      </w:r>
      <w:r w:rsidRPr="006E3106">
        <w:t xml:space="preserve">E-mail: </w:t>
      </w:r>
      <w:r w:rsidR="00FA38C4">
        <w:fldChar w:fldCharType="begin">
          <w:ffData>
            <w:name w:val="Text16"/>
            <w:enabled/>
            <w:calcOnExit w:val="0"/>
            <w:textInput/>
          </w:ffData>
        </w:fldChar>
      </w:r>
      <w:bookmarkStart w:id="5" w:name="Text16"/>
      <w:r w:rsidR="008854C4">
        <w:instrText xml:space="preserve"> FORMTEXT </w:instrText>
      </w:r>
      <w:r w:rsidR="00FA38C4">
        <w:fldChar w:fldCharType="separate"/>
      </w:r>
      <w:r w:rsidR="008854C4" w:rsidRPr="00906FB3">
        <w:t> </w:t>
      </w:r>
      <w:r w:rsidR="008854C4" w:rsidRPr="00906FB3">
        <w:t> </w:t>
      </w:r>
      <w:r w:rsidR="008854C4" w:rsidRPr="00906FB3">
        <w:t> </w:t>
      </w:r>
      <w:r w:rsidR="008854C4" w:rsidRPr="00906FB3">
        <w:t> </w:t>
      </w:r>
      <w:r w:rsidR="008854C4" w:rsidRPr="00906FB3">
        <w:t> </w:t>
      </w:r>
      <w:r w:rsidR="00FA38C4">
        <w:fldChar w:fldCharType="end"/>
      </w:r>
      <w:bookmarkEnd w:id="5"/>
    </w:p>
    <w:p w:rsidR="00A8730F" w:rsidRPr="006E3106" w:rsidRDefault="00A8730F" w:rsidP="006E3106"/>
    <w:p w:rsidR="00A8730F" w:rsidRPr="006E3106" w:rsidRDefault="00A8730F" w:rsidP="006E3106">
      <w:r w:rsidRPr="006E3106">
        <w:t>Check one:</w:t>
      </w:r>
      <w:r w:rsidRPr="006E3106">
        <w:tab/>
      </w:r>
      <w:bookmarkStart w:id="6" w:name="FullTimeTenured"/>
      <w:r w:rsidR="00FA38C4" w:rsidRPr="006E3106">
        <w:fldChar w:fldCharType="begin">
          <w:ffData>
            <w:name w:val="FullTimeTenured"/>
            <w:enabled/>
            <w:calcOnExit w:val="0"/>
            <w:checkBox>
              <w:sizeAuto/>
              <w:default w:val="0"/>
              <w:checked w:val="0"/>
            </w:checkBox>
          </w:ffData>
        </w:fldChar>
      </w:r>
      <w:r w:rsidR="009075DB" w:rsidRPr="006E3106">
        <w:instrText xml:space="preserve"> FORMCHECKBOX </w:instrText>
      </w:r>
      <w:r w:rsidR="00FA38C4" w:rsidRPr="006E3106">
        <w:fldChar w:fldCharType="end"/>
      </w:r>
      <w:bookmarkEnd w:id="6"/>
      <w:r w:rsidRPr="006E3106">
        <w:t>Full-Time, Tenured</w:t>
      </w:r>
    </w:p>
    <w:p w:rsidR="00A8730F" w:rsidRPr="006E3106" w:rsidRDefault="00A8730F" w:rsidP="006E3106">
      <w:pPr>
        <w:pStyle w:val="BalloonText"/>
      </w:pPr>
    </w:p>
    <w:p w:rsidR="00DD3C48" w:rsidRDefault="00A8730F" w:rsidP="006E3106">
      <w:r w:rsidRPr="006E3106">
        <w:tab/>
      </w:r>
      <w:r w:rsidRPr="006E3106">
        <w:tab/>
      </w:r>
      <w:bookmarkStart w:id="7" w:name="Check2"/>
      <w:r w:rsidR="00FA38C4" w:rsidRPr="006E3106">
        <w:fldChar w:fldCharType="begin">
          <w:ffData>
            <w:name w:val="Check2"/>
            <w:enabled/>
            <w:calcOnExit w:val="0"/>
            <w:checkBox>
              <w:sizeAuto/>
              <w:default w:val="0"/>
              <w:checked w:val="0"/>
            </w:checkBox>
          </w:ffData>
        </w:fldChar>
      </w:r>
      <w:r w:rsidR="00F92715" w:rsidRPr="006E3106">
        <w:instrText xml:space="preserve"> FORMCHECKBOX </w:instrText>
      </w:r>
      <w:r w:rsidR="00FA38C4" w:rsidRPr="006E3106">
        <w:fldChar w:fldCharType="end"/>
      </w:r>
      <w:bookmarkEnd w:id="7"/>
      <w:r w:rsidRPr="006E3106">
        <w:t xml:space="preserve"> Full-Time</w:t>
      </w:r>
      <w:r w:rsidR="00B6361C" w:rsidRPr="006E3106">
        <w:t xml:space="preserve"> faculty</w:t>
      </w:r>
      <w:r w:rsidRPr="006E3106">
        <w:t>, Tenure Track</w:t>
      </w:r>
      <w:r w:rsidR="001717A5">
        <w:br/>
      </w:r>
    </w:p>
    <w:p w:rsidR="001717A5" w:rsidRPr="006E3106" w:rsidRDefault="001717A5" w:rsidP="006E3106">
      <w:r w:rsidRPr="006E3106">
        <w:tab/>
      </w:r>
      <w:r w:rsidRPr="006E3106">
        <w:tab/>
      </w:r>
      <w:bookmarkStart w:id="8" w:name="Check3"/>
      <w:r w:rsidR="00FA38C4" w:rsidRPr="006E3106">
        <w:fldChar w:fldCharType="begin">
          <w:ffData>
            <w:name w:val="Check3"/>
            <w:enabled/>
            <w:calcOnExit w:val="0"/>
            <w:checkBox>
              <w:sizeAuto/>
              <w:default w:val="0"/>
              <w:checked w:val="0"/>
            </w:checkBox>
          </w:ffData>
        </w:fldChar>
      </w:r>
      <w:r w:rsidRPr="006E3106">
        <w:instrText xml:space="preserve"> FORMCHECKBOX </w:instrText>
      </w:r>
      <w:r w:rsidR="00FA38C4" w:rsidRPr="006E3106">
        <w:fldChar w:fldCharType="end"/>
      </w:r>
      <w:bookmarkEnd w:id="8"/>
      <w:r w:rsidRPr="006E3106">
        <w:t> Full-Time faculty, Non-tenure track</w:t>
      </w:r>
      <w:r>
        <w:t xml:space="preserve"> </w:t>
      </w:r>
      <w:r w:rsidRPr="006E3106">
        <w:t>(Part-Time, Adjunct are not eligible for PRIP)</w:t>
      </w:r>
    </w:p>
    <w:p w:rsidR="00E94085" w:rsidRPr="006E3106" w:rsidRDefault="00E94085" w:rsidP="006E3106">
      <w:r w:rsidRPr="006E3106">
        <w:tab/>
      </w:r>
      <w:r w:rsidRPr="006E3106">
        <w:tab/>
      </w:r>
    </w:p>
    <w:p w:rsidR="00E94085" w:rsidRPr="006E3106" w:rsidRDefault="00FA38C4" w:rsidP="003C35E4">
      <w:pPr>
        <w:ind w:left="1440"/>
      </w:pPr>
      <w:r>
        <w:fldChar w:fldCharType="begin">
          <w:ffData>
            <w:name w:val="Text13"/>
            <w:enabled/>
            <w:calcOnExit w:val="0"/>
            <w:textInput/>
          </w:ffData>
        </w:fldChar>
      </w:r>
      <w:bookmarkStart w:id="9" w:name="Text13"/>
      <w:r w:rsidR="008854C4">
        <w:instrText xml:space="preserve"> FORMTEXT </w:instrText>
      </w:r>
      <w:r>
        <w:fldChar w:fldCharType="separate"/>
      </w:r>
      <w:r w:rsidR="008854C4" w:rsidRPr="00906FB3">
        <w:t> </w:t>
      </w:r>
      <w:r w:rsidR="008854C4" w:rsidRPr="00906FB3">
        <w:t> </w:t>
      </w:r>
      <w:r w:rsidR="008854C4" w:rsidRPr="00906FB3">
        <w:t> </w:t>
      </w:r>
      <w:r w:rsidR="008854C4" w:rsidRPr="00906FB3">
        <w:t> </w:t>
      </w:r>
      <w:r w:rsidR="008854C4" w:rsidRPr="00906FB3">
        <w:t> </w:t>
      </w:r>
      <w:r>
        <w:fldChar w:fldCharType="end"/>
      </w:r>
      <w:bookmarkEnd w:id="9"/>
      <w:r w:rsidR="008854C4">
        <w:t xml:space="preserve"> </w:t>
      </w:r>
      <w:r w:rsidR="00B5670E">
        <w:t>Number of years at VCU</w:t>
      </w:r>
      <w:r w:rsidR="00853244" w:rsidRPr="006E3106">
        <w:t xml:space="preserve"> (if 3</w:t>
      </w:r>
      <w:r w:rsidR="00E94085" w:rsidRPr="006E3106">
        <w:t xml:space="preserve"> or less, you must also have a mentor letter</w:t>
      </w:r>
      <w:r w:rsidR="003C35E4">
        <w:t xml:space="preserve"> </w:t>
      </w:r>
      <w:r w:rsidR="003C35E4" w:rsidRPr="003C35E4">
        <w:t>or a mentoring plan exception description</w:t>
      </w:r>
      <w:r w:rsidR="003C35E4">
        <w:t>)</w:t>
      </w:r>
    </w:p>
    <w:p w:rsidR="00A8730F" w:rsidRPr="006E3106" w:rsidRDefault="00A8730F" w:rsidP="006E3106">
      <w:pPr>
        <w:pStyle w:val="BalloonText"/>
      </w:pPr>
    </w:p>
    <w:p w:rsidR="00A8730F" w:rsidRPr="006E3106" w:rsidRDefault="00A8730F" w:rsidP="006E3106"/>
    <w:p w:rsidR="00A8730F" w:rsidRPr="006E3106" w:rsidRDefault="00A8730F" w:rsidP="006E3106">
      <w:r w:rsidRPr="006E3106">
        <w:t xml:space="preserve">Is this a revised application?       </w:t>
      </w:r>
      <w:bookmarkStart w:id="10" w:name="Check4"/>
      <w:r w:rsidR="00FA38C4" w:rsidRPr="006E3106">
        <w:fldChar w:fldCharType="begin">
          <w:ffData>
            <w:name w:val="Check4"/>
            <w:enabled/>
            <w:calcOnExit w:val="0"/>
            <w:checkBox>
              <w:sizeAuto/>
              <w:default w:val="0"/>
            </w:checkBox>
          </w:ffData>
        </w:fldChar>
      </w:r>
      <w:r w:rsidR="00F92715" w:rsidRPr="006E3106">
        <w:instrText xml:space="preserve"> FORMCHECKBOX </w:instrText>
      </w:r>
      <w:r w:rsidR="00FA38C4" w:rsidRPr="006E3106">
        <w:fldChar w:fldCharType="end"/>
      </w:r>
      <w:bookmarkEnd w:id="10"/>
      <w:r w:rsidRPr="006E3106">
        <w:t xml:space="preserve">Yes            </w:t>
      </w:r>
      <w:bookmarkStart w:id="11" w:name="Check5"/>
      <w:r w:rsidR="00FA38C4" w:rsidRPr="006E3106">
        <w:fldChar w:fldCharType="begin">
          <w:ffData>
            <w:name w:val="Check5"/>
            <w:enabled/>
            <w:calcOnExit w:val="0"/>
            <w:checkBox>
              <w:sizeAuto/>
              <w:default w:val="0"/>
              <w:checked w:val="0"/>
            </w:checkBox>
          </w:ffData>
        </w:fldChar>
      </w:r>
      <w:r w:rsidR="00F92715" w:rsidRPr="006E3106">
        <w:instrText xml:space="preserve"> FORMCHECKBOX </w:instrText>
      </w:r>
      <w:r w:rsidR="00FA38C4" w:rsidRPr="006E3106">
        <w:fldChar w:fldCharType="end"/>
      </w:r>
      <w:bookmarkEnd w:id="11"/>
      <w:r w:rsidRPr="006E3106">
        <w:t>No</w:t>
      </w:r>
    </w:p>
    <w:p w:rsidR="00A8730F" w:rsidRPr="006E3106" w:rsidRDefault="00A8730F" w:rsidP="006E3106"/>
    <w:p w:rsidR="00A8730F" w:rsidRPr="006E3106" w:rsidRDefault="008854C4" w:rsidP="006E3106">
      <w:r>
        <w:t>Project Title:</w:t>
      </w:r>
      <w:r w:rsidR="00A8730F" w:rsidRPr="006E3106">
        <w:t xml:space="preserve">  </w:t>
      </w:r>
      <w:r w:rsidR="00FA38C4">
        <w:fldChar w:fldCharType="begin">
          <w:ffData>
            <w:name w:val="Text20"/>
            <w:enabled/>
            <w:calcOnExit w:val="0"/>
            <w:textInput/>
          </w:ffData>
        </w:fldChar>
      </w:r>
      <w:bookmarkStart w:id="12" w:name="Text20"/>
      <w:r>
        <w:instrText xml:space="preserve"> FORMTEXT </w:instrText>
      </w:r>
      <w:r w:rsidR="00FA38C4">
        <w:fldChar w:fldCharType="separate"/>
      </w:r>
      <w:r w:rsidRPr="00906FB3">
        <w:t> </w:t>
      </w:r>
      <w:r w:rsidRPr="00906FB3">
        <w:t> </w:t>
      </w:r>
      <w:r w:rsidRPr="00906FB3">
        <w:t> </w:t>
      </w:r>
      <w:r w:rsidRPr="00906FB3">
        <w:t> </w:t>
      </w:r>
      <w:r w:rsidRPr="00906FB3">
        <w:t> </w:t>
      </w:r>
      <w:r w:rsidR="00FA38C4">
        <w:fldChar w:fldCharType="end"/>
      </w:r>
      <w:bookmarkEnd w:id="12"/>
    </w:p>
    <w:p w:rsidR="00A8730F" w:rsidRPr="006E3106" w:rsidRDefault="00A8730F" w:rsidP="006E3106"/>
    <w:p w:rsidR="00931966" w:rsidRDefault="00A8730F" w:rsidP="006E3106">
      <w:r w:rsidRPr="006E3106">
        <w:t xml:space="preserve">Amount Requested: </w:t>
      </w:r>
      <w:r w:rsidR="002E6363" w:rsidRPr="006E3106">
        <w:t xml:space="preserve">   PRIP contribution </w:t>
      </w:r>
      <w:r w:rsidRPr="006E3106">
        <w:t>$</w:t>
      </w:r>
      <w:r w:rsidR="00FA38C4">
        <w:fldChar w:fldCharType="begin">
          <w:ffData>
            <w:name w:val="Text11"/>
            <w:enabled/>
            <w:calcOnExit w:val="0"/>
            <w:textInput/>
          </w:ffData>
        </w:fldChar>
      </w:r>
      <w:bookmarkStart w:id="13" w:name="Text11"/>
      <w:r w:rsidR="008854C4">
        <w:instrText xml:space="preserve"> FORMTEXT </w:instrText>
      </w:r>
      <w:r w:rsidR="00FA38C4">
        <w:fldChar w:fldCharType="separate"/>
      </w:r>
      <w:r w:rsidR="008854C4" w:rsidRPr="00906FB3">
        <w:t> </w:t>
      </w:r>
      <w:r w:rsidR="008854C4" w:rsidRPr="00906FB3">
        <w:t> </w:t>
      </w:r>
      <w:r w:rsidR="008854C4" w:rsidRPr="00906FB3">
        <w:t> </w:t>
      </w:r>
      <w:r w:rsidR="008854C4" w:rsidRPr="00906FB3">
        <w:t> </w:t>
      </w:r>
      <w:r w:rsidR="008854C4" w:rsidRPr="00906FB3">
        <w:t> </w:t>
      </w:r>
      <w:r w:rsidR="00FA38C4">
        <w:fldChar w:fldCharType="end"/>
      </w:r>
      <w:bookmarkEnd w:id="13"/>
      <w:r w:rsidRPr="006E3106">
        <w:t xml:space="preserve"> </w:t>
      </w:r>
    </w:p>
    <w:p w:rsidR="00A8730F" w:rsidRPr="00906FB3" w:rsidRDefault="002E6363" w:rsidP="00906FB3">
      <w:r w:rsidRPr="006E3106">
        <w:t>Dept</w:t>
      </w:r>
      <w:proofErr w:type="gramStart"/>
      <w:r w:rsidRPr="006E3106">
        <w:t>./</w:t>
      </w:r>
      <w:proofErr w:type="gramEnd"/>
      <w:r w:rsidRPr="006E3106">
        <w:t>School contribution $</w:t>
      </w:r>
      <w:r w:rsidR="00FA38C4" w:rsidRPr="00906FB3">
        <w:fldChar w:fldCharType="begin">
          <w:ffData>
            <w:name w:val="Text12"/>
            <w:enabled/>
            <w:calcOnExit w:val="0"/>
            <w:textInput/>
          </w:ffData>
        </w:fldChar>
      </w:r>
      <w:bookmarkStart w:id="14" w:name="Text12"/>
      <w:r w:rsidR="008854C4" w:rsidRPr="00906FB3">
        <w:instrText xml:space="preserve"> FORMTEXT </w:instrText>
      </w:r>
      <w:r w:rsidR="00FA38C4" w:rsidRPr="00906FB3">
        <w:fldChar w:fldCharType="separate"/>
      </w:r>
      <w:r w:rsidR="008854C4" w:rsidRPr="00906FB3">
        <w:t> </w:t>
      </w:r>
      <w:r w:rsidR="008854C4" w:rsidRPr="00906FB3">
        <w:t> </w:t>
      </w:r>
      <w:r w:rsidR="008854C4" w:rsidRPr="00906FB3">
        <w:t> </w:t>
      </w:r>
      <w:r w:rsidR="008854C4" w:rsidRPr="00906FB3">
        <w:t> </w:t>
      </w:r>
      <w:r w:rsidR="008854C4" w:rsidRPr="00906FB3">
        <w:t> </w:t>
      </w:r>
      <w:r w:rsidR="00FA38C4" w:rsidRPr="00906FB3">
        <w:fldChar w:fldCharType="end"/>
      </w:r>
      <w:bookmarkEnd w:id="14"/>
    </w:p>
    <w:p w:rsidR="00A8730F" w:rsidRPr="006E3106" w:rsidRDefault="00A8730F" w:rsidP="006E3106"/>
    <w:p w:rsidR="00A8730F" w:rsidRPr="006E3106" w:rsidRDefault="00A8730F" w:rsidP="006E3106">
      <w:r w:rsidRPr="006E3106">
        <w:t>Signature</w:t>
      </w:r>
      <w:r w:rsidR="00FD65DD" w:rsidRPr="006E3106">
        <w:t xml:space="preserve"> of Applicant</w:t>
      </w:r>
      <w:r w:rsidRPr="006E3106">
        <w:t>:</w:t>
      </w:r>
      <w:r w:rsidR="00931966">
        <w:t xml:space="preserve"> </w:t>
      </w:r>
      <w:r w:rsidR="00FA38C4">
        <w:fldChar w:fldCharType="begin">
          <w:ffData>
            <w:name w:val="Text23"/>
            <w:enabled/>
            <w:calcOnExit w:val="0"/>
            <w:textInput/>
          </w:ffData>
        </w:fldChar>
      </w:r>
      <w:r w:rsidR="0081356B">
        <w:instrText xml:space="preserve"> FORMTEXT </w:instrText>
      </w:r>
      <w:r w:rsidR="00FA38C4">
        <w:fldChar w:fldCharType="separate"/>
      </w:r>
      <w:r w:rsidR="0081356B" w:rsidRPr="00906FB3">
        <w:t> </w:t>
      </w:r>
      <w:r w:rsidR="0081356B" w:rsidRPr="00906FB3">
        <w:t> </w:t>
      </w:r>
      <w:r w:rsidR="0081356B" w:rsidRPr="00906FB3">
        <w:t> </w:t>
      </w:r>
      <w:r w:rsidR="0081356B" w:rsidRPr="00906FB3">
        <w:t> </w:t>
      </w:r>
      <w:r w:rsidR="0081356B" w:rsidRPr="00906FB3">
        <w:t> </w:t>
      </w:r>
      <w:r w:rsidR="00FA38C4">
        <w:fldChar w:fldCharType="end"/>
      </w:r>
      <w:r w:rsidR="00FA38C4">
        <w:fldChar w:fldCharType="begin">
          <w:ffData>
            <w:name w:val="Text23"/>
            <w:enabled/>
            <w:calcOnExit w:val="0"/>
            <w:textInput/>
          </w:ffData>
        </w:fldChar>
      </w:r>
      <w:r w:rsidR="0081356B">
        <w:instrText xml:space="preserve"> FORMTEXT </w:instrText>
      </w:r>
      <w:r w:rsidR="00FA38C4">
        <w:fldChar w:fldCharType="separate"/>
      </w:r>
      <w:r w:rsidR="0081356B" w:rsidRPr="00906FB3">
        <w:t> </w:t>
      </w:r>
      <w:r w:rsidR="0081356B" w:rsidRPr="00906FB3">
        <w:t> </w:t>
      </w:r>
      <w:r w:rsidR="0081356B" w:rsidRPr="00906FB3">
        <w:t> </w:t>
      </w:r>
      <w:r w:rsidR="0081356B" w:rsidRPr="00906FB3">
        <w:t> </w:t>
      </w:r>
      <w:r w:rsidR="0081356B" w:rsidRPr="00906FB3">
        <w:t> </w:t>
      </w:r>
      <w:r w:rsidR="00FA38C4">
        <w:fldChar w:fldCharType="end"/>
      </w:r>
      <w:r w:rsidR="00FA38C4">
        <w:fldChar w:fldCharType="begin">
          <w:ffData>
            <w:name w:val="Text23"/>
            <w:enabled/>
            <w:calcOnExit w:val="0"/>
            <w:textInput/>
          </w:ffData>
        </w:fldChar>
      </w:r>
      <w:r w:rsidR="0081356B">
        <w:instrText xml:space="preserve"> FORMTEXT </w:instrText>
      </w:r>
      <w:r w:rsidR="00FA38C4">
        <w:fldChar w:fldCharType="separate"/>
      </w:r>
      <w:r w:rsidR="0081356B" w:rsidRPr="00906FB3">
        <w:t> </w:t>
      </w:r>
      <w:r w:rsidR="0081356B" w:rsidRPr="00906FB3">
        <w:t> </w:t>
      </w:r>
      <w:r w:rsidR="0081356B" w:rsidRPr="00906FB3">
        <w:t> </w:t>
      </w:r>
      <w:r w:rsidR="0081356B" w:rsidRPr="00906FB3">
        <w:t> </w:t>
      </w:r>
      <w:r w:rsidR="0081356B" w:rsidRPr="00906FB3">
        <w:t> </w:t>
      </w:r>
      <w:r w:rsidR="00FA38C4">
        <w:fldChar w:fldCharType="end"/>
      </w:r>
      <w:r w:rsidR="00FA38C4">
        <w:fldChar w:fldCharType="begin">
          <w:ffData>
            <w:name w:val="Text23"/>
            <w:enabled/>
            <w:calcOnExit w:val="0"/>
            <w:textInput/>
          </w:ffData>
        </w:fldChar>
      </w:r>
      <w:r w:rsidR="0081356B">
        <w:instrText xml:space="preserve"> FORMTEXT </w:instrText>
      </w:r>
      <w:r w:rsidR="00FA38C4">
        <w:fldChar w:fldCharType="separate"/>
      </w:r>
      <w:r w:rsidR="0081356B" w:rsidRPr="00906FB3">
        <w:t> </w:t>
      </w:r>
      <w:r w:rsidR="0081356B" w:rsidRPr="00906FB3">
        <w:t> </w:t>
      </w:r>
      <w:r w:rsidR="0081356B" w:rsidRPr="00906FB3">
        <w:t> </w:t>
      </w:r>
      <w:r w:rsidR="0081356B" w:rsidRPr="00906FB3">
        <w:t> </w:t>
      </w:r>
      <w:r w:rsidR="0081356B" w:rsidRPr="00906FB3">
        <w:t> </w:t>
      </w:r>
      <w:r w:rsidR="00FA38C4">
        <w:fldChar w:fldCharType="end"/>
      </w:r>
      <w:r w:rsidR="00FA38C4">
        <w:fldChar w:fldCharType="begin">
          <w:ffData>
            <w:name w:val="Text23"/>
            <w:enabled/>
            <w:calcOnExit w:val="0"/>
            <w:textInput/>
          </w:ffData>
        </w:fldChar>
      </w:r>
      <w:r w:rsidR="0081356B">
        <w:instrText xml:space="preserve"> FORMTEXT </w:instrText>
      </w:r>
      <w:r w:rsidR="00FA38C4">
        <w:fldChar w:fldCharType="separate"/>
      </w:r>
      <w:r w:rsidR="0081356B" w:rsidRPr="00906FB3">
        <w:t> </w:t>
      </w:r>
      <w:r w:rsidR="0081356B" w:rsidRPr="00906FB3">
        <w:t> </w:t>
      </w:r>
      <w:r w:rsidR="0081356B" w:rsidRPr="00906FB3">
        <w:t> </w:t>
      </w:r>
      <w:r w:rsidR="0081356B" w:rsidRPr="00906FB3">
        <w:t> </w:t>
      </w:r>
      <w:r w:rsidR="0081356B" w:rsidRPr="00906FB3">
        <w:t> </w:t>
      </w:r>
      <w:r w:rsidR="00FA38C4">
        <w:fldChar w:fldCharType="end"/>
      </w:r>
      <w:r w:rsidR="00FA38C4">
        <w:fldChar w:fldCharType="begin">
          <w:ffData>
            <w:name w:val="Text41"/>
            <w:enabled/>
            <w:calcOnExit w:val="0"/>
            <w:textInput/>
          </w:ffData>
        </w:fldChar>
      </w:r>
      <w:bookmarkStart w:id="15" w:name="Text41"/>
      <w:r w:rsidR="00EC3A27">
        <w:instrText xml:space="preserve"> FORMTEXT </w:instrText>
      </w:r>
      <w:r w:rsidR="00FA38C4">
        <w:fldChar w:fldCharType="end"/>
      </w:r>
      <w:bookmarkEnd w:id="15"/>
      <w:r w:rsidR="00EC3A27">
        <w:tab/>
      </w:r>
      <w:r w:rsidRPr="006E3106">
        <w:t xml:space="preserve">Date: </w:t>
      </w:r>
      <w:r w:rsidR="00FA38C4">
        <w:fldChar w:fldCharType="begin">
          <w:ffData>
            <w:name w:val="Text23"/>
            <w:enabled/>
            <w:calcOnExit w:val="0"/>
            <w:textInput/>
          </w:ffData>
        </w:fldChar>
      </w:r>
      <w:r w:rsidR="00734680">
        <w:instrText xml:space="preserve"> FORMTEXT </w:instrText>
      </w:r>
      <w:r w:rsidR="00FA38C4">
        <w:fldChar w:fldCharType="separate"/>
      </w:r>
      <w:r w:rsidR="00734680" w:rsidRPr="00906FB3">
        <w:t> </w:t>
      </w:r>
      <w:r w:rsidR="00734680" w:rsidRPr="00906FB3">
        <w:t> </w:t>
      </w:r>
      <w:r w:rsidR="00734680" w:rsidRPr="00906FB3">
        <w:t> </w:t>
      </w:r>
      <w:r w:rsidR="00734680" w:rsidRPr="00906FB3">
        <w:t> </w:t>
      </w:r>
      <w:r w:rsidR="00734680" w:rsidRPr="00906FB3">
        <w:t> </w:t>
      </w:r>
      <w:r w:rsidR="00FA38C4">
        <w:fldChar w:fldCharType="end"/>
      </w:r>
    </w:p>
    <w:p w:rsidR="00906FB3" w:rsidRPr="00906FB3" w:rsidRDefault="00906FB3" w:rsidP="00906FB3">
      <w:pPr>
        <w:rPr>
          <w:i/>
        </w:rPr>
      </w:pPr>
      <w:r w:rsidRPr="00906FB3">
        <w:t xml:space="preserve">                        </w:t>
      </w:r>
      <w:r>
        <w:tab/>
        <w:t xml:space="preserve">       </w:t>
      </w:r>
      <w:r w:rsidR="00734680">
        <w:rPr>
          <w:i/>
        </w:rPr>
        <w:t>Applicant’s</w:t>
      </w:r>
      <w:r w:rsidRPr="00906FB3">
        <w:rPr>
          <w:i/>
        </w:rPr>
        <w:t xml:space="preserve"> Signature</w:t>
      </w:r>
    </w:p>
    <w:p w:rsidR="00A8730F" w:rsidRPr="006E3106" w:rsidRDefault="00A8730F" w:rsidP="00A8730F">
      <w:pPr>
        <w:pStyle w:val="Heading6"/>
      </w:pPr>
    </w:p>
    <w:p w:rsidR="00A8730F" w:rsidRPr="006E3106" w:rsidRDefault="00A8730F" w:rsidP="00A8730F">
      <w:pPr>
        <w:pStyle w:val="Heading6"/>
      </w:pPr>
      <w:r w:rsidRPr="006E3106">
        <w:t>ENDORSEMENT OF DEPARTMENT CHAIRMAN</w:t>
      </w:r>
      <w:r w:rsidR="003C57BC" w:rsidRPr="006E3106">
        <w:t>/UNIT HEAD</w:t>
      </w:r>
    </w:p>
    <w:p w:rsidR="00A8730F" w:rsidRPr="006E3106" w:rsidRDefault="00A8730F" w:rsidP="006E3106"/>
    <w:p w:rsidR="00A8730F" w:rsidRPr="006E3106" w:rsidRDefault="00A8730F" w:rsidP="006E3106">
      <w:r w:rsidRPr="006E3106">
        <w:t>As Chairman of the Department</w:t>
      </w:r>
      <w:r w:rsidR="003C57BC" w:rsidRPr="006E3106">
        <w:t xml:space="preserve"> (or relevant unit)</w:t>
      </w:r>
      <w:r w:rsidRPr="006E3106">
        <w:t xml:space="preserve"> </w:t>
      </w:r>
      <w:proofErr w:type="gramStart"/>
      <w:r w:rsidRPr="006E3106">
        <w:t>of</w:t>
      </w:r>
      <w:r w:rsidR="008854C4">
        <w:t xml:space="preserve"> </w:t>
      </w:r>
      <w:proofErr w:type="gramEnd"/>
      <w:r w:rsidR="00FA38C4">
        <w:fldChar w:fldCharType="begin">
          <w:ffData>
            <w:name w:val="Text23"/>
            <w:enabled/>
            <w:calcOnExit w:val="0"/>
            <w:textInput/>
          </w:ffData>
        </w:fldChar>
      </w:r>
      <w:bookmarkStart w:id="16" w:name="Text23"/>
      <w:r w:rsidR="008854C4">
        <w:instrText xml:space="preserve"> FORMTEXT </w:instrText>
      </w:r>
      <w:r w:rsidR="00FA38C4">
        <w:fldChar w:fldCharType="separate"/>
      </w:r>
      <w:r w:rsidR="008854C4" w:rsidRPr="00906FB3">
        <w:t> </w:t>
      </w:r>
      <w:r w:rsidR="008854C4" w:rsidRPr="00906FB3">
        <w:t> </w:t>
      </w:r>
      <w:r w:rsidR="008854C4" w:rsidRPr="00906FB3">
        <w:t> </w:t>
      </w:r>
      <w:r w:rsidR="008854C4" w:rsidRPr="00906FB3">
        <w:t> </w:t>
      </w:r>
      <w:r w:rsidR="008854C4" w:rsidRPr="00906FB3">
        <w:t> </w:t>
      </w:r>
      <w:r w:rsidR="00FA38C4">
        <w:fldChar w:fldCharType="end"/>
      </w:r>
      <w:bookmarkEnd w:id="16"/>
      <w:r w:rsidRPr="006E3106">
        <w:t xml:space="preserve">, I endorse this </w:t>
      </w:r>
    </w:p>
    <w:p w:rsidR="00A8730F" w:rsidRPr="006E3106" w:rsidRDefault="00A8730F" w:rsidP="006E3106"/>
    <w:p w:rsidR="002E6363" w:rsidRPr="006E3106" w:rsidRDefault="00FD65DD" w:rsidP="006E3106">
      <w:proofErr w:type="gramStart"/>
      <w:r w:rsidRPr="006E3106">
        <w:t>application</w:t>
      </w:r>
      <w:proofErr w:type="gramEnd"/>
      <w:r w:rsidRPr="006E3106">
        <w:t xml:space="preserve"> </w:t>
      </w:r>
      <w:r w:rsidR="00A8730F" w:rsidRPr="006E3106">
        <w:t>and t</w:t>
      </w:r>
      <w:r w:rsidR="002E6363" w:rsidRPr="006E3106">
        <w:t xml:space="preserve">he information provided above. </w:t>
      </w:r>
      <w:r w:rsidR="00A8730F" w:rsidRPr="006E3106">
        <w:t>This project will be conducted in</w:t>
      </w:r>
      <w:r w:rsidR="003321E2">
        <w:t xml:space="preserve"> </w:t>
      </w:r>
      <w:r w:rsidR="00FA38C4">
        <w:fldChar w:fldCharType="begin">
          <w:ffData>
            <w:name w:val="Text23"/>
            <w:enabled/>
            <w:calcOnExit w:val="0"/>
            <w:textInput/>
          </w:ffData>
        </w:fldChar>
      </w:r>
      <w:r w:rsidR="003321E2">
        <w:instrText xml:space="preserve"> FORMTEXT </w:instrText>
      </w:r>
      <w:r w:rsidR="00FA38C4">
        <w:fldChar w:fldCharType="separate"/>
      </w:r>
      <w:r w:rsidR="003321E2" w:rsidRPr="00906FB3">
        <w:t> </w:t>
      </w:r>
      <w:r w:rsidR="003321E2" w:rsidRPr="00906FB3">
        <w:t> </w:t>
      </w:r>
      <w:r w:rsidR="003321E2" w:rsidRPr="00906FB3">
        <w:t> </w:t>
      </w:r>
      <w:r w:rsidR="003321E2" w:rsidRPr="00906FB3">
        <w:t> </w:t>
      </w:r>
      <w:r w:rsidR="003321E2" w:rsidRPr="00906FB3">
        <w:t> </w:t>
      </w:r>
      <w:r w:rsidR="00FA38C4">
        <w:fldChar w:fldCharType="end"/>
      </w:r>
      <w:r w:rsidR="003321E2">
        <w:t xml:space="preserve"> </w:t>
      </w:r>
      <w:r w:rsidR="006F4AF6" w:rsidRPr="00906FB3">
        <w:t xml:space="preserve">(room and building) </w:t>
      </w:r>
      <w:r w:rsidR="00A8730F" w:rsidRPr="006E3106">
        <w:t>which will be available for this purpose</w:t>
      </w:r>
    </w:p>
    <w:p w:rsidR="002E6363" w:rsidRPr="006E3106" w:rsidRDefault="002E6363" w:rsidP="006E3106"/>
    <w:p w:rsidR="002E6363" w:rsidRPr="006E3106" w:rsidRDefault="002E6363" w:rsidP="006E3106">
      <w:r w:rsidRPr="006E3106">
        <w:t>The Dept</w:t>
      </w:r>
      <w:proofErr w:type="gramStart"/>
      <w:r w:rsidRPr="006E3106">
        <w:t>./</w:t>
      </w:r>
      <w:proofErr w:type="gramEnd"/>
      <w:r w:rsidRPr="006E3106">
        <w:t xml:space="preserve">School is </w:t>
      </w:r>
      <w:r w:rsidR="007B5B3B" w:rsidRPr="006E3106">
        <w:t xml:space="preserve">providing </w:t>
      </w:r>
      <w:r w:rsidRPr="006E3106">
        <w:t>$</w:t>
      </w:r>
      <w:r w:rsidR="00FA38C4">
        <w:fldChar w:fldCharType="begin">
          <w:ffData>
            <w:name w:val="Text21"/>
            <w:enabled/>
            <w:calcOnExit w:val="0"/>
            <w:textInput/>
          </w:ffData>
        </w:fldChar>
      </w:r>
      <w:bookmarkStart w:id="17" w:name="Text21"/>
      <w:r w:rsidR="008854C4">
        <w:instrText xml:space="preserve"> FORMTEXT </w:instrText>
      </w:r>
      <w:r w:rsidR="00FA38C4">
        <w:fldChar w:fldCharType="separate"/>
      </w:r>
      <w:r w:rsidR="008854C4" w:rsidRPr="00906FB3">
        <w:t> </w:t>
      </w:r>
      <w:r w:rsidR="008854C4" w:rsidRPr="00906FB3">
        <w:t> </w:t>
      </w:r>
      <w:r w:rsidR="008854C4" w:rsidRPr="00906FB3">
        <w:t> </w:t>
      </w:r>
      <w:r w:rsidR="008854C4" w:rsidRPr="00906FB3">
        <w:t> </w:t>
      </w:r>
      <w:r w:rsidR="008854C4" w:rsidRPr="00906FB3">
        <w:t> </w:t>
      </w:r>
      <w:r w:rsidR="00FA38C4">
        <w:fldChar w:fldCharType="end"/>
      </w:r>
      <w:bookmarkEnd w:id="17"/>
      <w:r w:rsidRPr="006E3106">
        <w:t xml:space="preserve"> </w:t>
      </w:r>
      <w:r w:rsidR="007B5B3B" w:rsidRPr="006E3106">
        <w:t xml:space="preserve">as a matching contribution </w:t>
      </w:r>
      <w:r w:rsidR="000027E1">
        <w:t xml:space="preserve">in cash </w:t>
      </w:r>
      <w:r w:rsidRPr="006E3106">
        <w:t>for this project.</w:t>
      </w:r>
    </w:p>
    <w:p w:rsidR="003C57BC" w:rsidRPr="006E3106" w:rsidRDefault="003C57BC" w:rsidP="006E3106"/>
    <w:p w:rsidR="00483E2D" w:rsidRPr="006E3106" w:rsidRDefault="00FA38C4" w:rsidP="006E3106">
      <w:r>
        <w:fldChar w:fldCharType="begin">
          <w:ffData>
            <w:name w:val="Check23"/>
            <w:enabled/>
            <w:calcOnExit w:val="0"/>
            <w:checkBox>
              <w:sizeAuto/>
              <w:default w:val="0"/>
            </w:checkBox>
          </w:ffData>
        </w:fldChar>
      </w:r>
      <w:bookmarkStart w:id="18" w:name="Check23"/>
      <w:r w:rsidR="00931966">
        <w:instrText xml:space="preserve"> FORMCHECKBOX </w:instrText>
      </w:r>
      <w:r>
        <w:fldChar w:fldCharType="end"/>
      </w:r>
      <w:bookmarkEnd w:id="18"/>
      <w:r w:rsidR="00931966">
        <w:t xml:space="preserve"> </w:t>
      </w:r>
      <w:r w:rsidR="003C57BC" w:rsidRPr="006E3106">
        <w:t>I have reviewed and discussed the mentoring plan</w:t>
      </w:r>
      <w:r w:rsidR="00DC60EC">
        <w:t>,</w:t>
      </w:r>
      <w:r w:rsidR="00DC60EC" w:rsidRPr="00DC60EC">
        <w:rPr>
          <w:color w:val="FF0000"/>
        </w:rPr>
        <w:t xml:space="preserve"> </w:t>
      </w:r>
      <w:r w:rsidR="00DC60EC" w:rsidRPr="00DC60EC">
        <w:t>or approved an exception,</w:t>
      </w:r>
      <w:r w:rsidR="00DC60EC" w:rsidRPr="006E3106">
        <w:t xml:space="preserve"> </w:t>
      </w:r>
      <w:r w:rsidR="003C57BC" w:rsidRPr="006E3106">
        <w:t xml:space="preserve">with the applicant and his/her mentor:  </w:t>
      </w:r>
      <w:r w:rsidR="0081356B">
        <w:br/>
      </w:r>
    </w:p>
    <w:p w:rsidR="00D176AA" w:rsidRPr="006E3106" w:rsidRDefault="00D176AA" w:rsidP="006E3106">
      <w:r>
        <w:t xml:space="preserve">Dept. Chairperson’s </w:t>
      </w:r>
      <w:r w:rsidR="00A8730F" w:rsidRPr="006E3106">
        <w:t xml:space="preserve">Signature: </w:t>
      </w:r>
      <w:r w:rsidR="00FA38C4">
        <w:fldChar w:fldCharType="begin">
          <w:ffData>
            <w:name w:val="Text23"/>
            <w:enabled/>
            <w:calcOnExit w:val="0"/>
            <w:textInput/>
          </w:ffData>
        </w:fldChar>
      </w:r>
      <w:r w:rsidR="0081356B">
        <w:instrText xml:space="preserve"> FORMTEXT </w:instrText>
      </w:r>
      <w:r w:rsidR="00FA38C4">
        <w:fldChar w:fldCharType="separate"/>
      </w:r>
      <w:r w:rsidR="0081356B" w:rsidRPr="00906FB3">
        <w:t> </w:t>
      </w:r>
      <w:r w:rsidR="0081356B" w:rsidRPr="00906FB3">
        <w:t> </w:t>
      </w:r>
      <w:r w:rsidR="0081356B" w:rsidRPr="00906FB3">
        <w:t> </w:t>
      </w:r>
      <w:r w:rsidR="0081356B" w:rsidRPr="00906FB3">
        <w:t> </w:t>
      </w:r>
      <w:r w:rsidR="0081356B" w:rsidRPr="00906FB3">
        <w:t> </w:t>
      </w:r>
      <w:r w:rsidR="00FA38C4">
        <w:fldChar w:fldCharType="end"/>
      </w:r>
      <w:r w:rsidR="00FA38C4">
        <w:fldChar w:fldCharType="begin">
          <w:ffData>
            <w:name w:val="Text23"/>
            <w:enabled/>
            <w:calcOnExit w:val="0"/>
            <w:textInput/>
          </w:ffData>
        </w:fldChar>
      </w:r>
      <w:r w:rsidR="0081356B">
        <w:instrText xml:space="preserve"> FORMTEXT </w:instrText>
      </w:r>
      <w:r w:rsidR="00FA38C4">
        <w:fldChar w:fldCharType="separate"/>
      </w:r>
      <w:r w:rsidR="0081356B" w:rsidRPr="00906FB3">
        <w:t> </w:t>
      </w:r>
      <w:r w:rsidR="0081356B" w:rsidRPr="00906FB3">
        <w:t> </w:t>
      </w:r>
      <w:r w:rsidR="0081356B" w:rsidRPr="00906FB3">
        <w:t> </w:t>
      </w:r>
      <w:r w:rsidR="0081356B" w:rsidRPr="00906FB3">
        <w:t> </w:t>
      </w:r>
      <w:r w:rsidR="0081356B" w:rsidRPr="00906FB3">
        <w:t> </w:t>
      </w:r>
      <w:r w:rsidR="00FA38C4">
        <w:fldChar w:fldCharType="end"/>
      </w:r>
      <w:r w:rsidR="00FA38C4">
        <w:fldChar w:fldCharType="begin">
          <w:ffData>
            <w:name w:val="Text23"/>
            <w:enabled/>
            <w:calcOnExit w:val="0"/>
            <w:textInput/>
          </w:ffData>
        </w:fldChar>
      </w:r>
      <w:r w:rsidR="0081356B">
        <w:instrText xml:space="preserve"> FORMTEXT </w:instrText>
      </w:r>
      <w:r w:rsidR="00FA38C4">
        <w:fldChar w:fldCharType="separate"/>
      </w:r>
      <w:r w:rsidR="0081356B" w:rsidRPr="00906FB3">
        <w:t> </w:t>
      </w:r>
      <w:r w:rsidR="0081356B" w:rsidRPr="00906FB3">
        <w:t> </w:t>
      </w:r>
      <w:r w:rsidR="0081356B" w:rsidRPr="00906FB3">
        <w:t> </w:t>
      </w:r>
      <w:r w:rsidR="0081356B" w:rsidRPr="00906FB3">
        <w:t> </w:t>
      </w:r>
      <w:r w:rsidR="0081356B" w:rsidRPr="00906FB3">
        <w:t> </w:t>
      </w:r>
      <w:r w:rsidR="00FA38C4">
        <w:fldChar w:fldCharType="end"/>
      </w:r>
      <w:r w:rsidR="00FA38C4">
        <w:fldChar w:fldCharType="begin">
          <w:ffData>
            <w:name w:val="Text23"/>
            <w:enabled/>
            <w:calcOnExit w:val="0"/>
            <w:textInput/>
          </w:ffData>
        </w:fldChar>
      </w:r>
      <w:r w:rsidR="0081356B">
        <w:instrText xml:space="preserve"> FORMTEXT </w:instrText>
      </w:r>
      <w:r w:rsidR="00FA38C4">
        <w:fldChar w:fldCharType="separate"/>
      </w:r>
      <w:r w:rsidR="0081356B" w:rsidRPr="00906FB3">
        <w:t> </w:t>
      </w:r>
      <w:r w:rsidR="0081356B" w:rsidRPr="00906FB3">
        <w:t> </w:t>
      </w:r>
      <w:r w:rsidR="0081356B" w:rsidRPr="00906FB3">
        <w:t> </w:t>
      </w:r>
      <w:r w:rsidR="0081356B" w:rsidRPr="00906FB3">
        <w:t> </w:t>
      </w:r>
      <w:r w:rsidR="0081356B" w:rsidRPr="00906FB3">
        <w:t> </w:t>
      </w:r>
      <w:r w:rsidR="00FA38C4">
        <w:fldChar w:fldCharType="end"/>
      </w:r>
      <w:r w:rsidR="00FA38C4">
        <w:fldChar w:fldCharType="begin">
          <w:ffData>
            <w:name w:val="Text23"/>
            <w:enabled/>
            <w:calcOnExit w:val="0"/>
            <w:textInput/>
          </w:ffData>
        </w:fldChar>
      </w:r>
      <w:r w:rsidR="0081356B">
        <w:instrText xml:space="preserve"> FORMTEXT </w:instrText>
      </w:r>
      <w:r w:rsidR="00FA38C4">
        <w:fldChar w:fldCharType="separate"/>
      </w:r>
      <w:r w:rsidR="0081356B" w:rsidRPr="00906FB3">
        <w:t> </w:t>
      </w:r>
      <w:r w:rsidR="0081356B" w:rsidRPr="00906FB3">
        <w:t> </w:t>
      </w:r>
      <w:r w:rsidR="0081356B" w:rsidRPr="00906FB3">
        <w:t> </w:t>
      </w:r>
      <w:r w:rsidR="0081356B" w:rsidRPr="00906FB3">
        <w:t> </w:t>
      </w:r>
      <w:r w:rsidR="0081356B" w:rsidRPr="00906FB3">
        <w:t> </w:t>
      </w:r>
      <w:r w:rsidR="00FA38C4">
        <w:fldChar w:fldCharType="end"/>
      </w:r>
      <w:r w:rsidR="0081356B">
        <w:t xml:space="preserve">     </w:t>
      </w:r>
      <w:r w:rsidR="00A8730F" w:rsidRPr="006E3106">
        <w:t xml:space="preserve">Date: </w:t>
      </w:r>
      <w:r w:rsidR="00E6388E">
        <w:t xml:space="preserve"> </w:t>
      </w:r>
      <w:r w:rsidR="00FA38C4">
        <w:fldChar w:fldCharType="begin">
          <w:ffData>
            <w:name w:val="Text23"/>
            <w:enabled/>
            <w:calcOnExit w:val="0"/>
            <w:textInput/>
          </w:ffData>
        </w:fldChar>
      </w:r>
      <w:r w:rsidR="00734680">
        <w:instrText xml:space="preserve"> FORMTEXT </w:instrText>
      </w:r>
      <w:r w:rsidR="00FA38C4">
        <w:fldChar w:fldCharType="separate"/>
      </w:r>
      <w:r w:rsidR="00734680" w:rsidRPr="00906FB3">
        <w:t> </w:t>
      </w:r>
      <w:r w:rsidR="00734680" w:rsidRPr="00906FB3">
        <w:t> </w:t>
      </w:r>
      <w:r w:rsidR="00734680" w:rsidRPr="00906FB3">
        <w:t> </w:t>
      </w:r>
      <w:r w:rsidR="00734680" w:rsidRPr="00906FB3">
        <w:t> </w:t>
      </w:r>
      <w:r w:rsidR="00734680" w:rsidRPr="00906FB3">
        <w:t> </w:t>
      </w:r>
      <w:r w:rsidR="00FA38C4">
        <w:fldChar w:fldCharType="end"/>
      </w:r>
    </w:p>
    <w:p w:rsidR="00906FB3" w:rsidRPr="00906FB3" w:rsidRDefault="00906FB3" w:rsidP="00906FB3">
      <w:pPr>
        <w:rPr>
          <w:i/>
        </w:rPr>
      </w:pPr>
      <w:r w:rsidRPr="00906FB3">
        <w:t xml:space="preserve">                        </w:t>
      </w:r>
      <w:r w:rsidR="0081356B">
        <w:tab/>
      </w:r>
      <w:r w:rsidR="0081356B">
        <w:tab/>
        <w:t xml:space="preserve">   </w:t>
      </w:r>
      <w:r w:rsidR="00734680">
        <w:rPr>
          <w:i/>
        </w:rPr>
        <w:t>Dept. Chairperson’s</w:t>
      </w:r>
      <w:r w:rsidRPr="00906FB3">
        <w:rPr>
          <w:i/>
        </w:rPr>
        <w:t xml:space="preserve"> Signature</w:t>
      </w:r>
      <w:r w:rsidR="0081356B">
        <w:rPr>
          <w:i/>
        </w:rPr>
        <w:br/>
      </w:r>
    </w:p>
    <w:p w:rsidR="00C61CE1" w:rsidRDefault="00D176AA" w:rsidP="00C61CE1">
      <w:r>
        <w:t>Dean’s Signature:</w:t>
      </w:r>
      <w:r w:rsidR="0081356B">
        <w:t xml:space="preserve"> </w:t>
      </w:r>
      <w:r w:rsidR="00FA38C4">
        <w:fldChar w:fldCharType="begin">
          <w:ffData>
            <w:name w:val="Text23"/>
            <w:enabled/>
            <w:calcOnExit w:val="0"/>
            <w:textInput/>
          </w:ffData>
        </w:fldChar>
      </w:r>
      <w:r w:rsidR="0081356B">
        <w:instrText xml:space="preserve"> FORMTEXT </w:instrText>
      </w:r>
      <w:r w:rsidR="00FA38C4">
        <w:fldChar w:fldCharType="separate"/>
      </w:r>
      <w:r w:rsidR="0081356B" w:rsidRPr="00906FB3">
        <w:t> </w:t>
      </w:r>
      <w:r w:rsidR="0081356B" w:rsidRPr="00906FB3">
        <w:t> </w:t>
      </w:r>
      <w:r w:rsidR="0081356B" w:rsidRPr="00906FB3">
        <w:t> </w:t>
      </w:r>
      <w:r w:rsidR="0081356B" w:rsidRPr="00906FB3">
        <w:t> </w:t>
      </w:r>
      <w:r w:rsidR="0081356B" w:rsidRPr="00906FB3">
        <w:t> </w:t>
      </w:r>
      <w:r w:rsidR="00FA38C4">
        <w:fldChar w:fldCharType="end"/>
      </w:r>
      <w:r w:rsidR="00FA38C4">
        <w:fldChar w:fldCharType="begin">
          <w:ffData>
            <w:name w:val="Text23"/>
            <w:enabled/>
            <w:calcOnExit w:val="0"/>
            <w:textInput/>
          </w:ffData>
        </w:fldChar>
      </w:r>
      <w:r w:rsidR="0081356B">
        <w:instrText xml:space="preserve"> FORMTEXT </w:instrText>
      </w:r>
      <w:r w:rsidR="00FA38C4">
        <w:fldChar w:fldCharType="separate"/>
      </w:r>
      <w:r w:rsidR="0081356B" w:rsidRPr="00906FB3">
        <w:t> </w:t>
      </w:r>
      <w:r w:rsidR="0081356B" w:rsidRPr="00906FB3">
        <w:t> </w:t>
      </w:r>
      <w:r w:rsidR="0081356B" w:rsidRPr="00906FB3">
        <w:t> </w:t>
      </w:r>
      <w:r w:rsidR="0081356B" w:rsidRPr="00906FB3">
        <w:t> </w:t>
      </w:r>
      <w:r w:rsidR="0081356B" w:rsidRPr="00906FB3">
        <w:t> </w:t>
      </w:r>
      <w:r w:rsidR="00FA38C4">
        <w:fldChar w:fldCharType="end"/>
      </w:r>
      <w:r w:rsidR="00FA38C4">
        <w:fldChar w:fldCharType="begin">
          <w:ffData>
            <w:name w:val="Text23"/>
            <w:enabled/>
            <w:calcOnExit w:val="0"/>
            <w:textInput/>
          </w:ffData>
        </w:fldChar>
      </w:r>
      <w:r w:rsidR="0081356B">
        <w:instrText xml:space="preserve"> FORMTEXT </w:instrText>
      </w:r>
      <w:r w:rsidR="00FA38C4">
        <w:fldChar w:fldCharType="separate"/>
      </w:r>
      <w:r w:rsidR="0081356B" w:rsidRPr="00906FB3">
        <w:t> </w:t>
      </w:r>
      <w:r w:rsidR="0081356B" w:rsidRPr="00906FB3">
        <w:t> </w:t>
      </w:r>
      <w:r w:rsidR="0081356B" w:rsidRPr="00906FB3">
        <w:t> </w:t>
      </w:r>
      <w:r w:rsidR="0081356B" w:rsidRPr="00906FB3">
        <w:t> </w:t>
      </w:r>
      <w:r w:rsidR="0081356B" w:rsidRPr="00906FB3">
        <w:t> </w:t>
      </w:r>
      <w:r w:rsidR="00FA38C4">
        <w:fldChar w:fldCharType="end"/>
      </w:r>
      <w:r w:rsidR="00FA38C4">
        <w:fldChar w:fldCharType="begin">
          <w:ffData>
            <w:name w:val="Text23"/>
            <w:enabled/>
            <w:calcOnExit w:val="0"/>
            <w:textInput/>
          </w:ffData>
        </w:fldChar>
      </w:r>
      <w:r w:rsidR="0081356B">
        <w:instrText xml:space="preserve"> FORMTEXT </w:instrText>
      </w:r>
      <w:r w:rsidR="00FA38C4">
        <w:fldChar w:fldCharType="separate"/>
      </w:r>
      <w:r w:rsidR="0081356B" w:rsidRPr="00906FB3">
        <w:t> </w:t>
      </w:r>
      <w:r w:rsidR="0081356B" w:rsidRPr="00906FB3">
        <w:t> </w:t>
      </w:r>
      <w:r w:rsidR="0081356B" w:rsidRPr="00906FB3">
        <w:t> </w:t>
      </w:r>
      <w:r w:rsidR="0081356B" w:rsidRPr="00906FB3">
        <w:t> </w:t>
      </w:r>
      <w:r w:rsidR="0081356B" w:rsidRPr="00906FB3">
        <w:t> </w:t>
      </w:r>
      <w:r w:rsidR="00FA38C4">
        <w:fldChar w:fldCharType="end"/>
      </w:r>
      <w:r w:rsidR="00FA38C4">
        <w:fldChar w:fldCharType="begin">
          <w:ffData>
            <w:name w:val="Text23"/>
            <w:enabled/>
            <w:calcOnExit w:val="0"/>
            <w:textInput/>
          </w:ffData>
        </w:fldChar>
      </w:r>
      <w:r w:rsidR="0081356B">
        <w:instrText xml:space="preserve"> FORMTEXT </w:instrText>
      </w:r>
      <w:r w:rsidR="00FA38C4">
        <w:fldChar w:fldCharType="separate"/>
      </w:r>
      <w:r w:rsidR="0081356B" w:rsidRPr="00906FB3">
        <w:t> </w:t>
      </w:r>
      <w:r w:rsidR="0081356B" w:rsidRPr="00906FB3">
        <w:t> </w:t>
      </w:r>
      <w:r w:rsidR="0081356B" w:rsidRPr="00906FB3">
        <w:t> </w:t>
      </w:r>
      <w:r w:rsidR="0081356B" w:rsidRPr="00906FB3">
        <w:t> </w:t>
      </w:r>
      <w:r w:rsidR="0081356B" w:rsidRPr="00906FB3">
        <w:t> </w:t>
      </w:r>
      <w:r w:rsidR="00FA38C4">
        <w:fldChar w:fldCharType="end"/>
      </w:r>
      <w:r w:rsidR="00C61CE1">
        <w:tab/>
      </w:r>
      <w:r w:rsidR="00931966">
        <w:t xml:space="preserve"> </w:t>
      </w:r>
      <w:r w:rsidRPr="006E3106">
        <w:t xml:space="preserve">Date: </w:t>
      </w:r>
      <w:r w:rsidR="00FA38C4">
        <w:fldChar w:fldCharType="begin">
          <w:ffData>
            <w:name w:val="Text23"/>
            <w:enabled/>
            <w:calcOnExit w:val="0"/>
            <w:textInput/>
          </w:ffData>
        </w:fldChar>
      </w:r>
      <w:r w:rsidR="00734680">
        <w:instrText xml:space="preserve"> FORMTEXT </w:instrText>
      </w:r>
      <w:r w:rsidR="00FA38C4">
        <w:fldChar w:fldCharType="separate"/>
      </w:r>
      <w:r w:rsidR="00734680" w:rsidRPr="00906FB3">
        <w:t> </w:t>
      </w:r>
      <w:r w:rsidR="00734680" w:rsidRPr="00906FB3">
        <w:t> </w:t>
      </w:r>
      <w:r w:rsidR="00734680" w:rsidRPr="00906FB3">
        <w:t> </w:t>
      </w:r>
      <w:r w:rsidR="00734680" w:rsidRPr="00906FB3">
        <w:t> </w:t>
      </w:r>
      <w:r w:rsidR="00734680" w:rsidRPr="00906FB3">
        <w:t> </w:t>
      </w:r>
      <w:r w:rsidR="00FA38C4">
        <w:fldChar w:fldCharType="end"/>
      </w:r>
    </w:p>
    <w:p w:rsidR="001B29F3" w:rsidRPr="00906FB3" w:rsidRDefault="00C61CE1" w:rsidP="00906FB3">
      <w:pPr>
        <w:rPr>
          <w:i/>
        </w:rPr>
      </w:pPr>
      <w:r w:rsidRPr="00906FB3">
        <w:t xml:space="preserve">                      </w:t>
      </w:r>
      <w:r w:rsidR="005A6AD2" w:rsidRPr="00906FB3">
        <w:t xml:space="preserve">  </w:t>
      </w:r>
      <w:r w:rsidR="00906FB3">
        <w:tab/>
      </w:r>
      <w:r w:rsidR="00734680">
        <w:rPr>
          <w:i/>
        </w:rPr>
        <w:t>Dean’s</w:t>
      </w:r>
      <w:r w:rsidR="001B29F3" w:rsidRPr="00906FB3">
        <w:rPr>
          <w:i/>
        </w:rPr>
        <w:t xml:space="preserve"> Signature</w:t>
      </w:r>
    </w:p>
    <w:p w:rsidR="00544F16" w:rsidRPr="00906FB3" w:rsidRDefault="00D176AA" w:rsidP="006E3106">
      <w:r w:rsidRPr="006E3106">
        <w:br w:type="page"/>
      </w:r>
      <w:r w:rsidR="00544F16" w:rsidRPr="00906FB3">
        <w:lastRenderedPageBreak/>
        <w:t xml:space="preserve">Previous/Current Funding and Collaborators </w:t>
      </w:r>
    </w:p>
    <w:p w:rsidR="00A8730F" w:rsidRDefault="00A8730F" w:rsidP="006E3106"/>
    <w:p w:rsidR="00A8730F" w:rsidRPr="006E3106" w:rsidRDefault="00A8730F" w:rsidP="006E3106">
      <w:r w:rsidRPr="006E3106">
        <w:t>Provide a brief description of any project(s) for which you have been or are currently funded since your appointment at VCU.  State the amount, the period, and the source of support.  If you have received support from this or any other small grant program at VCU, list subsequent external grants applied for, whether or not funded, sources, dates, and amounts.</w:t>
      </w:r>
    </w:p>
    <w:p w:rsidR="00A8730F" w:rsidRPr="006E3106" w:rsidRDefault="00A8730F" w:rsidP="006E3106"/>
    <w:p w:rsidR="00A8730F" w:rsidRPr="006E3106" w:rsidRDefault="00FA38C4" w:rsidP="006E3106">
      <w:r>
        <w:fldChar w:fldCharType="begin">
          <w:ffData>
            <w:name w:val="Text40"/>
            <w:enabled/>
            <w:calcOnExit w:val="0"/>
            <w:textInput/>
          </w:ffData>
        </w:fldChar>
      </w:r>
      <w:bookmarkStart w:id="19" w:name="Text40"/>
      <w:r w:rsidR="00D22408">
        <w:instrText xml:space="preserve"> FORMTEXT </w:instrText>
      </w:r>
      <w:r>
        <w:fldChar w:fldCharType="separate"/>
      </w:r>
      <w:r w:rsidR="00D22408" w:rsidRPr="00906FB3">
        <w:t> </w:t>
      </w:r>
      <w:r w:rsidR="00D22408" w:rsidRPr="00906FB3">
        <w:t> </w:t>
      </w:r>
      <w:r w:rsidR="00D22408" w:rsidRPr="00906FB3">
        <w:t> </w:t>
      </w:r>
      <w:r w:rsidR="00D22408" w:rsidRPr="00906FB3">
        <w:t> </w:t>
      </w:r>
      <w:r w:rsidR="00D22408" w:rsidRPr="00906FB3">
        <w:t> </w:t>
      </w:r>
      <w:r>
        <w:fldChar w:fldCharType="end"/>
      </w:r>
      <w:bookmarkEnd w:id="19"/>
    </w:p>
    <w:p w:rsidR="00A8730F" w:rsidRPr="006E3106" w:rsidRDefault="00A8730F" w:rsidP="006E3106"/>
    <w:p w:rsidR="00A8730F" w:rsidRPr="006E3106" w:rsidRDefault="00A8730F" w:rsidP="006E3106"/>
    <w:p w:rsidR="00A8730F" w:rsidRPr="006E3106" w:rsidRDefault="00A8730F" w:rsidP="006E3106">
      <w:r w:rsidRPr="006E3106">
        <w:t xml:space="preserve">Has support for this or a similar project been requested from other internal sources?  </w:t>
      </w:r>
    </w:p>
    <w:p w:rsidR="00A8730F" w:rsidRPr="006E3106" w:rsidRDefault="00A8730F" w:rsidP="006E3106">
      <w:r w:rsidRPr="006E3106">
        <w:t>(</w:t>
      </w:r>
      <w:proofErr w:type="gramStart"/>
      <w:r w:rsidRPr="006E3106">
        <w:t>e.g</w:t>
      </w:r>
      <w:proofErr w:type="gramEnd"/>
      <w:r w:rsidRPr="006E3106">
        <w:t xml:space="preserve">. </w:t>
      </w:r>
      <w:smartTag w:uri="urn:schemas-microsoft-com:office:smarttags" w:element="place">
        <w:smartTag w:uri="urn:schemas-microsoft-com:office:smarttags" w:element="PlaceName">
          <w:r w:rsidRPr="006E3106">
            <w:t>Cancer</w:t>
          </w:r>
        </w:smartTag>
        <w:r w:rsidRPr="006E3106">
          <w:t xml:space="preserve"> </w:t>
        </w:r>
        <w:smartTag w:uri="urn:schemas-microsoft-com:office:smarttags" w:element="PlaceType">
          <w:r w:rsidRPr="006E3106">
            <w:t>Center</w:t>
          </w:r>
        </w:smartTag>
      </w:smartTag>
      <w:r w:rsidR="003F18F0" w:rsidRPr="006E3106">
        <w:t>; Council for Community Engagement</w:t>
      </w:r>
      <w:r w:rsidRPr="006E3106">
        <w:t xml:space="preserve">) or from external agencies (NIH, NSF, </w:t>
      </w:r>
      <w:r w:rsidR="003F18F0" w:rsidRPr="006E3106">
        <w:t>NEH, e</w:t>
      </w:r>
      <w:r w:rsidRPr="006E3106">
        <w:t>tc.)?</w:t>
      </w:r>
    </w:p>
    <w:p w:rsidR="00A8730F" w:rsidRPr="006E3106" w:rsidRDefault="00A8730F" w:rsidP="006E3106"/>
    <w:p w:rsidR="00A8730F" w:rsidRPr="006E3106" w:rsidRDefault="00A8730F" w:rsidP="006E3106">
      <w:r w:rsidRPr="006E3106">
        <w:t xml:space="preserve">No </w:t>
      </w:r>
      <w:bookmarkStart w:id="20" w:name="Check6"/>
      <w:r w:rsidR="00FA38C4" w:rsidRPr="006E3106">
        <w:fldChar w:fldCharType="begin">
          <w:ffData>
            <w:name w:val="Check6"/>
            <w:enabled/>
            <w:calcOnExit w:val="0"/>
            <w:checkBox>
              <w:sizeAuto/>
              <w:default w:val="0"/>
            </w:checkBox>
          </w:ffData>
        </w:fldChar>
      </w:r>
      <w:r w:rsidR="00627290" w:rsidRPr="006E3106">
        <w:instrText xml:space="preserve"> FORMCHECKBOX </w:instrText>
      </w:r>
      <w:r w:rsidR="00FA38C4" w:rsidRPr="006E3106">
        <w:fldChar w:fldCharType="end"/>
      </w:r>
      <w:bookmarkEnd w:id="20"/>
      <w:r w:rsidRPr="006E3106">
        <w:t xml:space="preserve">  Yes </w:t>
      </w:r>
      <w:bookmarkStart w:id="21" w:name="Check7"/>
      <w:r w:rsidR="00FA38C4">
        <w:fldChar w:fldCharType="begin">
          <w:ffData>
            <w:name w:val="Check7"/>
            <w:enabled/>
            <w:calcOnExit w:val="0"/>
            <w:checkBox>
              <w:sizeAuto/>
              <w:default w:val="0"/>
            </w:checkBox>
          </w:ffData>
        </w:fldChar>
      </w:r>
      <w:r w:rsidR="00D22408">
        <w:instrText xml:space="preserve"> FORMCHECKBOX </w:instrText>
      </w:r>
      <w:r w:rsidR="00FA38C4">
        <w:fldChar w:fldCharType="end"/>
      </w:r>
      <w:bookmarkEnd w:id="21"/>
    </w:p>
    <w:p w:rsidR="00A8730F" w:rsidRPr="006E3106" w:rsidRDefault="00A8730F" w:rsidP="006E3106"/>
    <w:p w:rsidR="00A8730F" w:rsidRPr="006E3106" w:rsidRDefault="00A8730F" w:rsidP="006E3106">
      <w:r w:rsidRPr="006E3106">
        <w:t>If yes, please state the funding source to which you applied, amount requested, and period of support.</w:t>
      </w:r>
    </w:p>
    <w:p w:rsidR="00627290" w:rsidRPr="006E3106" w:rsidRDefault="00FA38C4" w:rsidP="006E3106">
      <w:r>
        <w:fldChar w:fldCharType="begin">
          <w:ffData>
            <w:name w:val="Text9"/>
            <w:enabled/>
            <w:calcOnExit w:val="0"/>
            <w:textInput/>
          </w:ffData>
        </w:fldChar>
      </w:r>
      <w:bookmarkStart w:id="22" w:name="Text9"/>
      <w:r w:rsidR="008854C4">
        <w:instrText xml:space="preserve"> FORMTEXT </w:instrText>
      </w:r>
      <w:r>
        <w:fldChar w:fldCharType="separate"/>
      </w:r>
      <w:r w:rsidR="008854C4" w:rsidRPr="00906FB3">
        <w:t> </w:t>
      </w:r>
      <w:r w:rsidR="008854C4" w:rsidRPr="00906FB3">
        <w:t> </w:t>
      </w:r>
      <w:r w:rsidR="008854C4" w:rsidRPr="00906FB3">
        <w:t> </w:t>
      </w:r>
      <w:r w:rsidR="008854C4" w:rsidRPr="00906FB3">
        <w:t> </w:t>
      </w:r>
      <w:r w:rsidR="008854C4" w:rsidRPr="00906FB3">
        <w:t> </w:t>
      </w:r>
      <w:r>
        <w:fldChar w:fldCharType="end"/>
      </w:r>
      <w:bookmarkEnd w:id="22"/>
    </w:p>
    <w:p w:rsidR="00627290" w:rsidRPr="006E3106" w:rsidRDefault="00627290" w:rsidP="006E3106"/>
    <w:p w:rsidR="00D331F5" w:rsidRPr="006E3106" w:rsidRDefault="00A8730F" w:rsidP="006E3106">
      <w:r w:rsidRPr="006E3106">
        <w:t xml:space="preserve">List all other persons (faculty, students, technicians, house staff, etc.) who might be assisting </w:t>
      </w:r>
      <w:r w:rsidR="00661676" w:rsidRPr="006E3106">
        <w:t xml:space="preserve">or collaborating with </w:t>
      </w:r>
      <w:r w:rsidRPr="006E3106">
        <w:t xml:space="preserve">you with </w:t>
      </w:r>
      <w:r w:rsidR="00661676" w:rsidRPr="006E3106">
        <w:t xml:space="preserve">on </w:t>
      </w:r>
      <w:r w:rsidRPr="006E3106">
        <w:t xml:space="preserve">this project.  If you are planning on having a co-investigator, please include a </w:t>
      </w:r>
      <w:proofErr w:type="spellStart"/>
      <w:r w:rsidR="00931966">
        <w:t>biosketch</w:t>
      </w:r>
      <w:proofErr w:type="spellEnd"/>
      <w:r w:rsidR="00931966">
        <w:t xml:space="preserve"> </w:t>
      </w:r>
      <w:r w:rsidRPr="006E3106">
        <w:t xml:space="preserve">for that faculty member as well.  </w:t>
      </w:r>
    </w:p>
    <w:p w:rsidR="006D6F69" w:rsidRPr="006E3106" w:rsidRDefault="006D6F69" w:rsidP="006E3106"/>
    <w:tbl>
      <w:tblPr>
        <w:tblStyle w:val="TableGrid"/>
        <w:tblW w:w="0" w:type="auto"/>
        <w:tblLook w:val="04A0"/>
      </w:tblPr>
      <w:tblGrid>
        <w:gridCol w:w="3384"/>
        <w:gridCol w:w="1494"/>
        <w:gridCol w:w="5274"/>
      </w:tblGrid>
      <w:tr w:rsidR="00001FD3" w:rsidTr="00001FD3">
        <w:tc>
          <w:tcPr>
            <w:tcW w:w="3384" w:type="dxa"/>
          </w:tcPr>
          <w:p w:rsidR="00001FD3" w:rsidRPr="00906FB3" w:rsidRDefault="00D331F5" w:rsidP="00906FB3">
            <w:r w:rsidRPr="006E3106">
              <w:br w:type="page"/>
            </w:r>
            <w:r w:rsidR="00001FD3" w:rsidRPr="00906FB3">
              <w:t>Name</w:t>
            </w:r>
          </w:p>
        </w:tc>
        <w:tc>
          <w:tcPr>
            <w:tcW w:w="1494" w:type="dxa"/>
          </w:tcPr>
          <w:p w:rsidR="00001FD3" w:rsidRPr="00906FB3" w:rsidRDefault="00001FD3" w:rsidP="00906FB3">
            <w:r>
              <w:t>Rank</w:t>
            </w:r>
          </w:p>
        </w:tc>
        <w:tc>
          <w:tcPr>
            <w:tcW w:w="5274" w:type="dxa"/>
          </w:tcPr>
          <w:p w:rsidR="00001FD3" w:rsidRPr="00906FB3" w:rsidRDefault="00001FD3" w:rsidP="00906FB3">
            <w:r>
              <w:t>Role</w:t>
            </w:r>
          </w:p>
        </w:tc>
      </w:tr>
      <w:tr w:rsidR="00001FD3" w:rsidTr="00001FD3">
        <w:tc>
          <w:tcPr>
            <w:tcW w:w="3384" w:type="dxa"/>
          </w:tcPr>
          <w:p w:rsidR="00001FD3" w:rsidRPr="00906FB3" w:rsidRDefault="00FA38C4" w:rsidP="00906FB3">
            <w:r w:rsidRPr="00906FB3">
              <w:fldChar w:fldCharType="begin">
                <w:ffData>
                  <w:name w:val="Text1"/>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c>
          <w:tcPr>
            <w:tcW w:w="1494" w:type="dxa"/>
          </w:tcPr>
          <w:p w:rsidR="00001FD3" w:rsidRPr="00906FB3" w:rsidRDefault="00FA38C4" w:rsidP="00906FB3">
            <w:r w:rsidRPr="00906FB3">
              <w:fldChar w:fldCharType="begin">
                <w:ffData>
                  <w:name w:val="Text3"/>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c>
          <w:tcPr>
            <w:tcW w:w="5274" w:type="dxa"/>
          </w:tcPr>
          <w:p w:rsidR="00001FD3" w:rsidRPr="00906FB3" w:rsidRDefault="00FA38C4" w:rsidP="00906FB3">
            <w:r w:rsidRPr="00906FB3">
              <w:fldChar w:fldCharType="begin">
                <w:ffData>
                  <w:name w:val="Text4"/>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r>
      <w:tr w:rsidR="00001FD3" w:rsidTr="00001FD3">
        <w:tc>
          <w:tcPr>
            <w:tcW w:w="3384" w:type="dxa"/>
          </w:tcPr>
          <w:p w:rsidR="00001FD3" w:rsidRPr="00906FB3" w:rsidRDefault="00FA38C4" w:rsidP="00906FB3">
            <w:r w:rsidRPr="00906FB3">
              <w:fldChar w:fldCharType="begin">
                <w:ffData>
                  <w:name w:val="Text5"/>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c>
          <w:tcPr>
            <w:tcW w:w="1494" w:type="dxa"/>
          </w:tcPr>
          <w:p w:rsidR="00001FD3" w:rsidRPr="00906FB3" w:rsidRDefault="00FA38C4" w:rsidP="00906FB3">
            <w:r w:rsidRPr="00906FB3">
              <w:fldChar w:fldCharType="begin">
                <w:ffData>
                  <w:name w:val="Text6"/>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c>
          <w:tcPr>
            <w:tcW w:w="5274" w:type="dxa"/>
          </w:tcPr>
          <w:p w:rsidR="00001FD3" w:rsidRPr="00906FB3" w:rsidRDefault="00FA38C4" w:rsidP="00906FB3">
            <w:r w:rsidRPr="00906FB3">
              <w:fldChar w:fldCharType="begin">
                <w:ffData>
                  <w:name w:val="Text7"/>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r>
      <w:tr w:rsidR="00001FD3" w:rsidTr="00001FD3">
        <w:tc>
          <w:tcPr>
            <w:tcW w:w="3384" w:type="dxa"/>
          </w:tcPr>
          <w:p w:rsidR="00001FD3" w:rsidRPr="00906FB3" w:rsidRDefault="00FA38C4" w:rsidP="00906FB3">
            <w:r w:rsidRPr="00906FB3">
              <w:fldChar w:fldCharType="begin">
                <w:ffData>
                  <w:name w:val="Text37"/>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c>
          <w:tcPr>
            <w:tcW w:w="1494" w:type="dxa"/>
          </w:tcPr>
          <w:p w:rsidR="00001FD3" w:rsidRPr="00906FB3" w:rsidRDefault="00FA38C4" w:rsidP="00906FB3">
            <w:r w:rsidRPr="00906FB3">
              <w:fldChar w:fldCharType="begin">
                <w:ffData>
                  <w:name w:val="Text39"/>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c>
          <w:tcPr>
            <w:tcW w:w="5274" w:type="dxa"/>
          </w:tcPr>
          <w:p w:rsidR="00001FD3" w:rsidRPr="00906FB3" w:rsidRDefault="00FA38C4" w:rsidP="00906FB3">
            <w:r w:rsidRPr="00906FB3">
              <w:fldChar w:fldCharType="begin">
                <w:ffData>
                  <w:name w:val="Text39"/>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r>
      <w:tr w:rsidR="00001FD3" w:rsidTr="00001FD3">
        <w:tc>
          <w:tcPr>
            <w:tcW w:w="3384" w:type="dxa"/>
          </w:tcPr>
          <w:p w:rsidR="00001FD3" w:rsidRPr="00906FB3" w:rsidRDefault="00FA38C4" w:rsidP="00906FB3">
            <w:r w:rsidRPr="00906FB3">
              <w:fldChar w:fldCharType="begin">
                <w:ffData>
                  <w:name w:val="Text38"/>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c>
          <w:tcPr>
            <w:tcW w:w="1494" w:type="dxa"/>
          </w:tcPr>
          <w:p w:rsidR="00001FD3" w:rsidRPr="00906FB3" w:rsidRDefault="00FA38C4" w:rsidP="00906FB3">
            <w:r w:rsidRPr="00906FB3">
              <w:fldChar w:fldCharType="begin">
                <w:ffData>
                  <w:name w:val="Text39"/>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c>
          <w:tcPr>
            <w:tcW w:w="5274" w:type="dxa"/>
          </w:tcPr>
          <w:p w:rsidR="00001FD3" w:rsidRPr="00906FB3" w:rsidRDefault="00FA38C4" w:rsidP="00906FB3">
            <w:r w:rsidRPr="00906FB3">
              <w:fldChar w:fldCharType="begin">
                <w:ffData>
                  <w:name w:val="Text39"/>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r>
      <w:tr w:rsidR="00001FD3" w:rsidTr="00001FD3">
        <w:tc>
          <w:tcPr>
            <w:tcW w:w="3384" w:type="dxa"/>
          </w:tcPr>
          <w:p w:rsidR="00001FD3" w:rsidRPr="00906FB3" w:rsidRDefault="00FA38C4" w:rsidP="00906FB3">
            <w:r w:rsidRPr="00906FB3">
              <w:fldChar w:fldCharType="begin">
                <w:ffData>
                  <w:name w:val="Text39"/>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c>
          <w:tcPr>
            <w:tcW w:w="1494" w:type="dxa"/>
          </w:tcPr>
          <w:p w:rsidR="00001FD3" w:rsidRPr="00906FB3" w:rsidRDefault="00FA38C4" w:rsidP="00906FB3">
            <w:r w:rsidRPr="00906FB3">
              <w:fldChar w:fldCharType="begin">
                <w:ffData>
                  <w:name w:val="Text39"/>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c>
          <w:tcPr>
            <w:tcW w:w="5274" w:type="dxa"/>
          </w:tcPr>
          <w:p w:rsidR="00001FD3" w:rsidRPr="00906FB3" w:rsidRDefault="00FA38C4" w:rsidP="00906FB3">
            <w:r w:rsidRPr="00906FB3">
              <w:fldChar w:fldCharType="begin">
                <w:ffData>
                  <w:name w:val="Text39"/>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r>
      <w:tr w:rsidR="00001FD3" w:rsidTr="00001FD3">
        <w:tc>
          <w:tcPr>
            <w:tcW w:w="3384" w:type="dxa"/>
          </w:tcPr>
          <w:p w:rsidR="00001FD3" w:rsidRPr="00906FB3" w:rsidRDefault="00FA38C4" w:rsidP="00906FB3">
            <w:r w:rsidRPr="00906FB3">
              <w:fldChar w:fldCharType="begin">
                <w:ffData>
                  <w:name w:val="Text39"/>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c>
          <w:tcPr>
            <w:tcW w:w="1494" w:type="dxa"/>
          </w:tcPr>
          <w:p w:rsidR="00001FD3" w:rsidRPr="00906FB3" w:rsidRDefault="00FA38C4" w:rsidP="00906FB3">
            <w:r w:rsidRPr="00906FB3">
              <w:fldChar w:fldCharType="begin">
                <w:ffData>
                  <w:name w:val="Text39"/>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c>
          <w:tcPr>
            <w:tcW w:w="5274" w:type="dxa"/>
          </w:tcPr>
          <w:p w:rsidR="00001FD3" w:rsidRPr="00906FB3" w:rsidRDefault="00FA38C4" w:rsidP="00906FB3">
            <w:r w:rsidRPr="00906FB3">
              <w:fldChar w:fldCharType="begin">
                <w:ffData>
                  <w:name w:val="Text39"/>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r>
      <w:tr w:rsidR="00001FD3" w:rsidTr="00001FD3">
        <w:tc>
          <w:tcPr>
            <w:tcW w:w="3384" w:type="dxa"/>
          </w:tcPr>
          <w:p w:rsidR="00001FD3" w:rsidRPr="00906FB3" w:rsidRDefault="00FA38C4" w:rsidP="00906FB3">
            <w:r w:rsidRPr="00906FB3">
              <w:fldChar w:fldCharType="begin">
                <w:ffData>
                  <w:name w:val="Text39"/>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c>
          <w:tcPr>
            <w:tcW w:w="1494" w:type="dxa"/>
          </w:tcPr>
          <w:p w:rsidR="00001FD3" w:rsidRPr="00906FB3" w:rsidRDefault="00FA38C4" w:rsidP="00906FB3">
            <w:r w:rsidRPr="00906FB3">
              <w:fldChar w:fldCharType="begin">
                <w:ffData>
                  <w:name w:val="Text39"/>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c>
          <w:tcPr>
            <w:tcW w:w="5274" w:type="dxa"/>
          </w:tcPr>
          <w:p w:rsidR="00001FD3" w:rsidRPr="00906FB3" w:rsidRDefault="00FA38C4" w:rsidP="00906FB3">
            <w:r w:rsidRPr="00906FB3">
              <w:fldChar w:fldCharType="begin">
                <w:ffData>
                  <w:name w:val="Text39"/>
                  <w:enabled/>
                  <w:calcOnExit w:val="0"/>
                  <w:textInput/>
                </w:ffData>
              </w:fldChar>
            </w:r>
            <w:r w:rsidR="00001FD3" w:rsidRPr="00906FB3">
              <w:instrText xml:space="preserve"> FORMTEXT </w:instrText>
            </w:r>
            <w:r w:rsidRPr="00906FB3">
              <w:fldChar w:fldCharType="separate"/>
            </w:r>
            <w:r w:rsidR="00001FD3" w:rsidRPr="00906FB3">
              <w:t> </w:t>
            </w:r>
            <w:r w:rsidR="00001FD3" w:rsidRPr="00906FB3">
              <w:t> </w:t>
            </w:r>
            <w:r w:rsidR="00001FD3" w:rsidRPr="00906FB3">
              <w:t> </w:t>
            </w:r>
            <w:r w:rsidR="00001FD3" w:rsidRPr="00906FB3">
              <w:t> </w:t>
            </w:r>
            <w:r w:rsidR="00001FD3" w:rsidRPr="00906FB3">
              <w:t> </w:t>
            </w:r>
            <w:r w:rsidRPr="00906FB3">
              <w:fldChar w:fldCharType="end"/>
            </w:r>
          </w:p>
        </w:tc>
      </w:tr>
    </w:tbl>
    <w:p w:rsidR="006D6F69" w:rsidRPr="006E3106" w:rsidRDefault="006D6F69" w:rsidP="006E3106"/>
    <w:p w:rsidR="00001FD3" w:rsidRPr="00906FB3" w:rsidRDefault="00001FD3">
      <w:r w:rsidRPr="00906FB3">
        <w:br w:type="page"/>
      </w:r>
    </w:p>
    <w:p w:rsidR="00A8730F" w:rsidRPr="00906FB3" w:rsidRDefault="00A8730F" w:rsidP="006E3106">
      <w:r w:rsidRPr="00906FB3">
        <w:lastRenderedPageBreak/>
        <w:t>Budget Data</w:t>
      </w:r>
    </w:p>
    <w:p w:rsidR="00A8730F" w:rsidRPr="006E3106" w:rsidRDefault="00A8730F" w:rsidP="006E3106">
      <w:r w:rsidRPr="006E3106">
        <w:t xml:space="preserve">Please provide the following budgetary information:  Itemize and identify any item in excess of $500.  (Chemicals may be grouped into major categories such as solvents, radio-labeled compounds, enzymes, fine </w:t>
      </w:r>
      <w:proofErr w:type="spellStart"/>
      <w:r w:rsidRPr="006E3106">
        <w:t>biochemicals</w:t>
      </w:r>
      <w:proofErr w:type="spellEnd"/>
      <w:r w:rsidRPr="006E3106">
        <w:t>, antibodies, etc.)</w:t>
      </w:r>
    </w:p>
    <w:p w:rsidR="00A8730F" w:rsidRPr="006E3106" w:rsidRDefault="00A8730F" w:rsidP="006E3106"/>
    <w:p w:rsidR="00A8730F" w:rsidRDefault="00A8730F" w:rsidP="006E3106">
      <w:r w:rsidRPr="006E3106">
        <w:t xml:space="preserve">EQUIPMENT (Itemize and Justify)  </w:t>
      </w:r>
    </w:p>
    <w:tbl>
      <w:tblPr>
        <w:tblStyle w:val="TableGrid"/>
        <w:tblW w:w="0" w:type="auto"/>
        <w:tblLook w:val="04A0"/>
      </w:tblPr>
      <w:tblGrid>
        <w:gridCol w:w="3384"/>
        <w:gridCol w:w="3384"/>
        <w:gridCol w:w="3384"/>
      </w:tblGrid>
      <w:tr w:rsidR="00067D13" w:rsidTr="00067D13">
        <w:tc>
          <w:tcPr>
            <w:tcW w:w="3384" w:type="dxa"/>
          </w:tcPr>
          <w:p w:rsidR="00067D13" w:rsidRPr="00906FB3" w:rsidRDefault="00067D13" w:rsidP="00906FB3">
            <w:r>
              <w:t>Equipment Item</w:t>
            </w:r>
          </w:p>
        </w:tc>
        <w:tc>
          <w:tcPr>
            <w:tcW w:w="3384" w:type="dxa"/>
          </w:tcPr>
          <w:p w:rsidR="00067D13" w:rsidRPr="00906FB3" w:rsidRDefault="00067D13" w:rsidP="00906FB3">
            <w:r>
              <w:t>Unit Price</w:t>
            </w:r>
          </w:p>
        </w:tc>
        <w:tc>
          <w:tcPr>
            <w:tcW w:w="3384" w:type="dxa"/>
          </w:tcPr>
          <w:p w:rsidR="00067D13" w:rsidRPr="00906FB3" w:rsidRDefault="00067D13" w:rsidP="00906FB3">
            <w:r>
              <w:t>Budget Request</w:t>
            </w:r>
          </w:p>
        </w:tc>
      </w:tr>
      <w:tr w:rsidR="00067D13" w:rsidTr="00067D13">
        <w:tc>
          <w:tcPr>
            <w:tcW w:w="3384" w:type="dxa"/>
          </w:tcPr>
          <w:p w:rsidR="00067D13" w:rsidRPr="00906FB3" w:rsidRDefault="00FA38C4" w:rsidP="00906FB3">
            <w:r w:rsidRPr="00906FB3">
              <w:fldChar w:fldCharType="begin">
                <w:ffData>
                  <w:name w:val="Text1"/>
                  <w:enabled/>
                  <w:calcOnExit w:val="0"/>
                  <w:textInput/>
                </w:ffData>
              </w:fldChar>
            </w:r>
            <w:bookmarkStart w:id="23" w:name="Text1"/>
            <w:r w:rsidR="008854C4" w:rsidRPr="00906FB3">
              <w:instrText xml:space="preserve"> FORMTEXT </w:instrText>
            </w:r>
            <w:r w:rsidRPr="00906FB3">
              <w:fldChar w:fldCharType="separate"/>
            </w:r>
            <w:r w:rsidR="008854C4" w:rsidRPr="00906FB3">
              <w:t> </w:t>
            </w:r>
            <w:r w:rsidR="008854C4" w:rsidRPr="00906FB3">
              <w:t> </w:t>
            </w:r>
            <w:r w:rsidR="008854C4" w:rsidRPr="00906FB3">
              <w:t> </w:t>
            </w:r>
            <w:r w:rsidR="008854C4" w:rsidRPr="00906FB3">
              <w:t> </w:t>
            </w:r>
            <w:r w:rsidR="008854C4" w:rsidRPr="00906FB3">
              <w:t> </w:t>
            </w:r>
            <w:r w:rsidRPr="00906FB3">
              <w:fldChar w:fldCharType="end"/>
            </w:r>
            <w:bookmarkEnd w:id="23"/>
          </w:p>
        </w:tc>
        <w:tc>
          <w:tcPr>
            <w:tcW w:w="3384" w:type="dxa"/>
          </w:tcPr>
          <w:p w:rsidR="00067D13" w:rsidRPr="00906FB3" w:rsidRDefault="00FA38C4" w:rsidP="00906FB3">
            <w:r w:rsidRPr="00906FB3">
              <w:fldChar w:fldCharType="begin">
                <w:ffData>
                  <w:name w:val="Text3"/>
                  <w:enabled/>
                  <w:calcOnExit w:val="0"/>
                  <w:textInput/>
                </w:ffData>
              </w:fldChar>
            </w:r>
            <w:bookmarkStart w:id="24" w:name="Text3"/>
            <w:r w:rsidR="008854C4" w:rsidRPr="00906FB3">
              <w:instrText xml:space="preserve"> FORMTEXT </w:instrText>
            </w:r>
            <w:r w:rsidRPr="00906FB3">
              <w:fldChar w:fldCharType="separate"/>
            </w:r>
            <w:r w:rsidR="008854C4" w:rsidRPr="00906FB3">
              <w:t> </w:t>
            </w:r>
            <w:r w:rsidR="008854C4" w:rsidRPr="00906FB3">
              <w:t> </w:t>
            </w:r>
            <w:r w:rsidR="008854C4" w:rsidRPr="00906FB3">
              <w:t> </w:t>
            </w:r>
            <w:r w:rsidR="008854C4" w:rsidRPr="00906FB3">
              <w:t> </w:t>
            </w:r>
            <w:r w:rsidR="008854C4" w:rsidRPr="00906FB3">
              <w:t> </w:t>
            </w:r>
            <w:r w:rsidRPr="00906FB3">
              <w:fldChar w:fldCharType="end"/>
            </w:r>
            <w:bookmarkEnd w:id="24"/>
          </w:p>
        </w:tc>
        <w:tc>
          <w:tcPr>
            <w:tcW w:w="3384" w:type="dxa"/>
          </w:tcPr>
          <w:p w:rsidR="00067D13" w:rsidRPr="00906FB3" w:rsidRDefault="00FA38C4" w:rsidP="00906FB3">
            <w:r w:rsidRPr="00906FB3">
              <w:fldChar w:fldCharType="begin">
                <w:ffData>
                  <w:name w:val="Text4"/>
                  <w:enabled/>
                  <w:calcOnExit w:val="0"/>
                  <w:textInput/>
                </w:ffData>
              </w:fldChar>
            </w:r>
            <w:bookmarkStart w:id="25" w:name="Text4"/>
            <w:r w:rsidR="008854C4" w:rsidRPr="00906FB3">
              <w:instrText xml:space="preserve"> FORMTEXT </w:instrText>
            </w:r>
            <w:r w:rsidRPr="00906FB3">
              <w:fldChar w:fldCharType="separate"/>
            </w:r>
            <w:r w:rsidR="008854C4" w:rsidRPr="00906FB3">
              <w:t> </w:t>
            </w:r>
            <w:r w:rsidR="008854C4" w:rsidRPr="00906FB3">
              <w:t> </w:t>
            </w:r>
            <w:r w:rsidR="008854C4" w:rsidRPr="00906FB3">
              <w:t> </w:t>
            </w:r>
            <w:r w:rsidR="008854C4" w:rsidRPr="00906FB3">
              <w:t> </w:t>
            </w:r>
            <w:r w:rsidR="008854C4" w:rsidRPr="00906FB3">
              <w:t> </w:t>
            </w:r>
            <w:r w:rsidRPr="00906FB3">
              <w:fldChar w:fldCharType="end"/>
            </w:r>
            <w:bookmarkEnd w:id="25"/>
          </w:p>
        </w:tc>
      </w:tr>
      <w:tr w:rsidR="00067D13" w:rsidTr="00067D13">
        <w:tc>
          <w:tcPr>
            <w:tcW w:w="3384" w:type="dxa"/>
          </w:tcPr>
          <w:p w:rsidR="00067D13" w:rsidRPr="00906FB3" w:rsidRDefault="00FA38C4" w:rsidP="00906FB3">
            <w:r w:rsidRPr="00906FB3">
              <w:fldChar w:fldCharType="begin">
                <w:ffData>
                  <w:name w:val="Text5"/>
                  <w:enabled/>
                  <w:calcOnExit w:val="0"/>
                  <w:textInput/>
                </w:ffData>
              </w:fldChar>
            </w:r>
            <w:bookmarkStart w:id="26" w:name="Text5"/>
            <w:r w:rsidR="008854C4" w:rsidRPr="00906FB3">
              <w:instrText xml:space="preserve"> FORMTEXT </w:instrText>
            </w:r>
            <w:r w:rsidRPr="00906FB3">
              <w:fldChar w:fldCharType="separate"/>
            </w:r>
            <w:r w:rsidR="008854C4" w:rsidRPr="00906FB3">
              <w:t> </w:t>
            </w:r>
            <w:r w:rsidR="008854C4" w:rsidRPr="00906FB3">
              <w:t> </w:t>
            </w:r>
            <w:r w:rsidR="008854C4" w:rsidRPr="00906FB3">
              <w:t> </w:t>
            </w:r>
            <w:r w:rsidR="008854C4" w:rsidRPr="00906FB3">
              <w:t> </w:t>
            </w:r>
            <w:r w:rsidR="008854C4" w:rsidRPr="00906FB3">
              <w:t> </w:t>
            </w:r>
            <w:r w:rsidRPr="00906FB3">
              <w:fldChar w:fldCharType="end"/>
            </w:r>
            <w:bookmarkEnd w:id="26"/>
          </w:p>
        </w:tc>
        <w:tc>
          <w:tcPr>
            <w:tcW w:w="3384" w:type="dxa"/>
          </w:tcPr>
          <w:p w:rsidR="00067D13" w:rsidRPr="00906FB3" w:rsidRDefault="00FA38C4" w:rsidP="00906FB3">
            <w:r w:rsidRPr="00906FB3">
              <w:fldChar w:fldCharType="begin">
                <w:ffData>
                  <w:name w:val="Text6"/>
                  <w:enabled/>
                  <w:calcOnExit w:val="0"/>
                  <w:textInput/>
                </w:ffData>
              </w:fldChar>
            </w:r>
            <w:bookmarkStart w:id="27" w:name="Text6"/>
            <w:r w:rsidR="008854C4" w:rsidRPr="00906FB3">
              <w:instrText xml:space="preserve"> FORMTEXT </w:instrText>
            </w:r>
            <w:r w:rsidRPr="00906FB3">
              <w:fldChar w:fldCharType="separate"/>
            </w:r>
            <w:r w:rsidR="008854C4" w:rsidRPr="00906FB3">
              <w:t> </w:t>
            </w:r>
            <w:r w:rsidR="008854C4" w:rsidRPr="00906FB3">
              <w:t> </w:t>
            </w:r>
            <w:r w:rsidR="008854C4" w:rsidRPr="00906FB3">
              <w:t> </w:t>
            </w:r>
            <w:r w:rsidR="008854C4" w:rsidRPr="00906FB3">
              <w:t> </w:t>
            </w:r>
            <w:r w:rsidR="008854C4" w:rsidRPr="00906FB3">
              <w:t> </w:t>
            </w:r>
            <w:r w:rsidRPr="00906FB3">
              <w:fldChar w:fldCharType="end"/>
            </w:r>
            <w:bookmarkEnd w:id="27"/>
          </w:p>
        </w:tc>
        <w:tc>
          <w:tcPr>
            <w:tcW w:w="3384" w:type="dxa"/>
          </w:tcPr>
          <w:p w:rsidR="00067D13" w:rsidRPr="00906FB3" w:rsidRDefault="00FA38C4" w:rsidP="00906FB3">
            <w:r w:rsidRPr="00906FB3">
              <w:fldChar w:fldCharType="begin">
                <w:ffData>
                  <w:name w:val="Text7"/>
                  <w:enabled/>
                  <w:calcOnExit w:val="0"/>
                  <w:textInput/>
                </w:ffData>
              </w:fldChar>
            </w:r>
            <w:bookmarkStart w:id="28" w:name="Text7"/>
            <w:r w:rsidR="008854C4" w:rsidRPr="00906FB3">
              <w:instrText xml:space="preserve"> FORMTEXT </w:instrText>
            </w:r>
            <w:r w:rsidRPr="00906FB3">
              <w:fldChar w:fldCharType="separate"/>
            </w:r>
            <w:r w:rsidR="008854C4" w:rsidRPr="00906FB3">
              <w:t> </w:t>
            </w:r>
            <w:r w:rsidR="008854C4" w:rsidRPr="00906FB3">
              <w:t> </w:t>
            </w:r>
            <w:r w:rsidR="008854C4" w:rsidRPr="00906FB3">
              <w:t> </w:t>
            </w:r>
            <w:r w:rsidR="008854C4" w:rsidRPr="00906FB3">
              <w:t> </w:t>
            </w:r>
            <w:r w:rsidR="008854C4" w:rsidRPr="00906FB3">
              <w:t> </w:t>
            </w:r>
            <w:r w:rsidRPr="00906FB3">
              <w:fldChar w:fldCharType="end"/>
            </w:r>
            <w:bookmarkEnd w:id="28"/>
          </w:p>
        </w:tc>
      </w:tr>
      <w:tr w:rsidR="00067D13" w:rsidTr="00067D13">
        <w:tc>
          <w:tcPr>
            <w:tcW w:w="3384" w:type="dxa"/>
          </w:tcPr>
          <w:p w:rsidR="00067D13" w:rsidRPr="00906FB3" w:rsidRDefault="00FA38C4" w:rsidP="00906FB3">
            <w:r w:rsidRPr="00906FB3">
              <w:fldChar w:fldCharType="begin">
                <w:ffData>
                  <w:name w:val="Text37"/>
                  <w:enabled/>
                  <w:calcOnExit w:val="0"/>
                  <w:textInput/>
                </w:ffData>
              </w:fldChar>
            </w:r>
            <w:bookmarkStart w:id="29" w:name="Text37"/>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bookmarkEnd w:id="29"/>
          </w:p>
        </w:tc>
        <w:tc>
          <w:tcPr>
            <w:tcW w:w="3384" w:type="dxa"/>
          </w:tcPr>
          <w:p w:rsidR="00067D13"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3384" w:type="dxa"/>
          </w:tcPr>
          <w:p w:rsidR="00067D13"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067D13" w:rsidTr="00067D13">
        <w:tc>
          <w:tcPr>
            <w:tcW w:w="3384" w:type="dxa"/>
          </w:tcPr>
          <w:p w:rsidR="00067D13" w:rsidRPr="00906FB3" w:rsidRDefault="00FA38C4" w:rsidP="00906FB3">
            <w:r w:rsidRPr="00906FB3">
              <w:fldChar w:fldCharType="begin">
                <w:ffData>
                  <w:name w:val="Text38"/>
                  <w:enabled/>
                  <w:calcOnExit w:val="0"/>
                  <w:textInput/>
                </w:ffData>
              </w:fldChar>
            </w:r>
            <w:bookmarkStart w:id="30" w:name="Text38"/>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bookmarkEnd w:id="30"/>
          </w:p>
        </w:tc>
        <w:tc>
          <w:tcPr>
            <w:tcW w:w="3384" w:type="dxa"/>
          </w:tcPr>
          <w:p w:rsidR="00067D13"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3384" w:type="dxa"/>
          </w:tcPr>
          <w:p w:rsidR="00067D13"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067D13" w:rsidTr="00067D13">
        <w:tc>
          <w:tcPr>
            <w:tcW w:w="3384" w:type="dxa"/>
          </w:tcPr>
          <w:p w:rsidR="00067D13" w:rsidRPr="00906FB3" w:rsidRDefault="00FA38C4" w:rsidP="00906FB3">
            <w:r w:rsidRPr="00906FB3">
              <w:fldChar w:fldCharType="begin">
                <w:ffData>
                  <w:name w:val="Text39"/>
                  <w:enabled/>
                  <w:calcOnExit w:val="0"/>
                  <w:textInput/>
                </w:ffData>
              </w:fldChar>
            </w:r>
            <w:bookmarkStart w:id="31" w:name="Text39"/>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bookmarkEnd w:id="31"/>
          </w:p>
        </w:tc>
        <w:tc>
          <w:tcPr>
            <w:tcW w:w="3384" w:type="dxa"/>
          </w:tcPr>
          <w:p w:rsidR="00067D13"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3384" w:type="dxa"/>
          </w:tcPr>
          <w:p w:rsidR="00067D13"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067D13" w:rsidTr="00067D13">
        <w:tc>
          <w:tcPr>
            <w:tcW w:w="3384" w:type="dxa"/>
          </w:tcPr>
          <w:p w:rsidR="00067D13"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3384" w:type="dxa"/>
          </w:tcPr>
          <w:p w:rsidR="00067D13"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3384" w:type="dxa"/>
          </w:tcPr>
          <w:p w:rsidR="00067D13"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067D13" w:rsidTr="00067D13">
        <w:tc>
          <w:tcPr>
            <w:tcW w:w="3384" w:type="dxa"/>
          </w:tcPr>
          <w:p w:rsidR="00067D13"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3384" w:type="dxa"/>
          </w:tcPr>
          <w:p w:rsidR="00067D13"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3384" w:type="dxa"/>
          </w:tcPr>
          <w:p w:rsidR="00067D13"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bl>
    <w:p w:rsidR="00067D13" w:rsidRPr="006E3106" w:rsidRDefault="0081544D" w:rsidP="006E3106">
      <w:r>
        <w:t>Justification:</w:t>
      </w:r>
      <w:r w:rsidR="00F43F6D">
        <w:t xml:space="preserve"> </w:t>
      </w:r>
      <w:r w:rsidR="00FA38C4">
        <w:fldChar w:fldCharType="begin">
          <w:ffData>
            <w:name w:val="Text2"/>
            <w:enabled/>
            <w:calcOnExit w:val="0"/>
            <w:textInput/>
          </w:ffData>
        </w:fldChar>
      </w:r>
      <w:bookmarkStart w:id="32" w:name="Text2"/>
      <w:r w:rsidR="008854C4">
        <w:instrText xml:space="preserve"> FORMTEXT </w:instrText>
      </w:r>
      <w:r w:rsidR="00FA38C4">
        <w:fldChar w:fldCharType="separate"/>
      </w:r>
      <w:r w:rsidR="008854C4" w:rsidRPr="00906FB3">
        <w:t> </w:t>
      </w:r>
      <w:r w:rsidR="008854C4" w:rsidRPr="00906FB3">
        <w:t> </w:t>
      </w:r>
      <w:r w:rsidR="008854C4" w:rsidRPr="00906FB3">
        <w:t> </w:t>
      </w:r>
      <w:r w:rsidR="008854C4" w:rsidRPr="00906FB3">
        <w:t> </w:t>
      </w:r>
      <w:r w:rsidR="008854C4" w:rsidRPr="00906FB3">
        <w:t> </w:t>
      </w:r>
      <w:r w:rsidR="00FA38C4">
        <w:fldChar w:fldCharType="end"/>
      </w:r>
      <w:bookmarkEnd w:id="32"/>
    </w:p>
    <w:p w:rsidR="00A8730F" w:rsidRPr="006E3106" w:rsidRDefault="00A8730F" w:rsidP="006E3106"/>
    <w:p w:rsidR="00A8730F" w:rsidRPr="006E3106" w:rsidRDefault="00A8730F" w:rsidP="006E3106">
      <w:r w:rsidRPr="006E3106">
        <w:t xml:space="preserve">CONSUMABLE SUPPLIES (Itemize) </w:t>
      </w:r>
    </w:p>
    <w:tbl>
      <w:tblPr>
        <w:tblStyle w:val="TableGrid"/>
        <w:tblW w:w="0" w:type="auto"/>
        <w:tblLook w:val="04A0"/>
      </w:tblPr>
      <w:tblGrid>
        <w:gridCol w:w="5076"/>
        <w:gridCol w:w="5076"/>
      </w:tblGrid>
      <w:tr w:rsidR="0081544D" w:rsidTr="0081544D">
        <w:tc>
          <w:tcPr>
            <w:tcW w:w="5076" w:type="dxa"/>
          </w:tcPr>
          <w:p w:rsidR="0081544D" w:rsidRPr="00906FB3" w:rsidRDefault="0081544D" w:rsidP="00906FB3">
            <w:r>
              <w:t>Supplies</w:t>
            </w:r>
          </w:p>
        </w:tc>
        <w:tc>
          <w:tcPr>
            <w:tcW w:w="5076" w:type="dxa"/>
          </w:tcPr>
          <w:p w:rsidR="0081544D" w:rsidRPr="00906FB3" w:rsidRDefault="0081544D" w:rsidP="00906FB3">
            <w:r>
              <w:t>Budget Request</w:t>
            </w:r>
          </w:p>
        </w:tc>
      </w:tr>
      <w:tr w:rsidR="0081544D" w:rsidTr="0081544D">
        <w:tc>
          <w:tcPr>
            <w:tcW w:w="5076" w:type="dxa"/>
          </w:tcPr>
          <w:p w:rsidR="0081544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5076" w:type="dxa"/>
          </w:tcPr>
          <w:p w:rsidR="0081544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81544D" w:rsidTr="0081544D">
        <w:tc>
          <w:tcPr>
            <w:tcW w:w="5076" w:type="dxa"/>
          </w:tcPr>
          <w:p w:rsidR="0081544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5076" w:type="dxa"/>
          </w:tcPr>
          <w:p w:rsidR="0081544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81544D" w:rsidTr="0081544D">
        <w:tc>
          <w:tcPr>
            <w:tcW w:w="5076" w:type="dxa"/>
          </w:tcPr>
          <w:p w:rsidR="0081544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5076" w:type="dxa"/>
          </w:tcPr>
          <w:p w:rsidR="0081544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81544D" w:rsidTr="0081544D">
        <w:tc>
          <w:tcPr>
            <w:tcW w:w="5076" w:type="dxa"/>
          </w:tcPr>
          <w:p w:rsidR="0081544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5076" w:type="dxa"/>
          </w:tcPr>
          <w:p w:rsidR="0081544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81544D" w:rsidTr="0081544D">
        <w:tc>
          <w:tcPr>
            <w:tcW w:w="5076" w:type="dxa"/>
          </w:tcPr>
          <w:p w:rsidR="0081544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5076" w:type="dxa"/>
          </w:tcPr>
          <w:p w:rsidR="0081544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bl>
    <w:p w:rsidR="00A8730F" w:rsidRPr="006E3106" w:rsidRDefault="00F43F6D" w:rsidP="006E3106">
      <w:r>
        <w:t xml:space="preserve">Justification: </w:t>
      </w:r>
      <w:r w:rsidR="00FA38C4">
        <w:fldChar w:fldCharType="begin">
          <w:ffData>
            <w:name w:val="Text24"/>
            <w:enabled/>
            <w:calcOnExit w:val="0"/>
            <w:textInput/>
          </w:ffData>
        </w:fldChar>
      </w:r>
      <w:bookmarkStart w:id="33" w:name="Text24"/>
      <w:r w:rsidR="008854C4">
        <w:instrText xml:space="preserve"> FORMTEXT </w:instrText>
      </w:r>
      <w:r w:rsidR="00FA38C4">
        <w:fldChar w:fldCharType="separate"/>
      </w:r>
      <w:r w:rsidR="008854C4" w:rsidRPr="00906FB3">
        <w:t> </w:t>
      </w:r>
      <w:r w:rsidR="008854C4" w:rsidRPr="00906FB3">
        <w:t> </w:t>
      </w:r>
      <w:r w:rsidR="008854C4" w:rsidRPr="00906FB3">
        <w:t> </w:t>
      </w:r>
      <w:r w:rsidR="008854C4" w:rsidRPr="00906FB3">
        <w:t> </w:t>
      </w:r>
      <w:r w:rsidR="008854C4" w:rsidRPr="00906FB3">
        <w:t> </w:t>
      </w:r>
      <w:r w:rsidR="00FA38C4">
        <w:fldChar w:fldCharType="end"/>
      </w:r>
      <w:bookmarkEnd w:id="33"/>
    </w:p>
    <w:p w:rsidR="00A8730F" w:rsidRPr="006E3106" w:rsidRDefault="00A8730F" w:rsidP="006E3106"/>
    <w:p w:rsidR="00F946D5" w:rsidRPr="006E3106" w:rsidRDefault="00F946D5" w:rsidP="006E3106"/>
    <w:p w:rsidR="00A8730F" w:rsidRPr="006E3106" w:rsidRDefault="004414F5" w:rsidP="006E3106">
      <w:r w:rsidRPr="006E3106">
        <w:t>PERSONNEL (list all with description of role &amp; % of time)</w:t>
      </w:r>
    </w:p>
    <w:tbl>
      <w:tblPr>
        <w:tblStyle w:val="TableGrid"/>
        <w:tblW w:w="0" w:type="auto"/>
        <w:tblLook w:val="04A0"/>
      </w:tblPr>
      <w:tblGrid>
        <w:gridCol w:w="3618"/>
        <w:gridCol w:w="2790"/>
        <w:gridCol w:w="1800"/>
        <w:gridCol w:w="1944"/>
      </w:tblGrid>
      <w:tr w:rsidR="00F43F6D" w:rsidTr="00B11599">
        <w:tc>
          <w:tcPr>
            <w:tcW w:w="3618" w:type="dxa"/>
          </w:tcPr>
          <w:p w:rsidR="00F43F6D" w:rsidRPr="00906FB3" w:rsidRDefault="00F43F6D" w:rsidP="00906FB3">
            <w:r>
              <w:t>Name</w:t>
            </w:r>
          </w:p>
        </w:tc>
        <w:tc>
          <w:tcPr>
            <w:tcW w:w="2790" w:type="dxa"/>
          </w:tcPr>
          <w:p w:rsidR="00F43F6D" w:rsidRPr="00906FB3" w:rsidRDefault="00F43F6D" w:rsidP="00906FB3">
            <w:r>
              <w:t>Role/Position</w:t>
            </w:r>
          </w:p>
        </w:tc>
        <w:tc>
          <w:tcPr>
            <w:tcW w:w="1800" w:type="dxa"/>
          </w:tcPr>
          <w:p w:rsidR="00F43F6D" w:rsidRPr="00906FB3" w:rsidRDefault="00F43F6D" w:rsidP="00906FB3">
            <w:r>
              <w:t>Percent Effort</w:t>
            </w:r>
          </w:p>
        </w:tc>
        <w:tc>
          <w:tcPr>
            <w:tcW w:w="1944" w:type="dxa"/>
          </w:tcPr>
          <w:p w:rsidR="00F43F6D" w:rsidRPr="00906FB3" w:rsidRDefault="00F43F6D" w:rsidP="00906FB3">
            <w:r>
              <w:t>Budget Request</w:t>
            </w:r>
          </w:p>
        </w:tc>
      </w:tr>
      <w:tr w:rsidR="00F43F6D" w:rsidTr="00B11599">
        <w:tc>
          <w:tcPr>
            <w:tcW w:w="3618"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790"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1800"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1944"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F43F6D" w:rsidTr="00B11599">
        <w:tc>
          <w:tcPr>
            <w:tcW w:w="3618"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790"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1800"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1944"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F43F6D" w:rsidTr="00B11599">
        <w:tc>
          <w:tcPr>
            <w:tcW w:w="3618"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790"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1800"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1944"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F43F6D" w:rsidTr="00B11599">
        <w:tc>
          <w:tcPr>
            <w:tcW w:w="3618"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790"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1800"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1944"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F43F6D" w:rsidTr="00B11599">
        <w:tc>
          <w:tcPr>
            <w:tcW w:w="3618"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790"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1800"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1944" w:type="dxa"/>
          </w:tcPr>
          <w:p w:rsidR="00F43F6D"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bl>
    <w:p w:rsidR="00A8730F" w:rsidRPr="006E3106" w:rsidRDefault="00F43F6D" w:rsidP="006E3106">
      <w:r>
        <w:t xml:space="preserve">Justification: </w:t>
      </w:r>
      <w:r w:rsidR="00FA38C4">
        <w:fldChar w:fldCharType="begin">
          <w:ffData>
            <w:name w:val="Text25"/>
            <w:enabled/>
            <w:calcOnExit w:val="0"/>
            <w:textInput/>
          </w:ffData>
        </w:fldChar>
      </w:r>
      <w:bookmarkStart w:id="34" w:name="Text25"/>
      <w:r w:rsidR="008854C4">
        <w:instrText xml:space="preserve"> FORMTEXT </w:instrText>
      </w:r>
      <w:r w:rsidR="00FA38C4">
        <w:fldChar w:fldCharType="separate"/>
      </w:r>
      <w:r w:rsidR="008854C4" w:rsidRPr="00906FB3">
        <w:t> </w:t>
      </w:r>
      <w:r w:rsidR="008854C4" w:rsidRPr="00906FB3">
        <w:t> </w:t>
      </w:r>
      <w:r w:rsidR="008854C4" w:rsidRPr="00906FB3">
        <w:t> </w:t>
      </w:r>
      <w:r w:rsidR="008854C4" w:rsidRPr="00906FB3">
        <w:t> </w:t>
      </w:r>
      <w:r w:rsidR="008854C4" w:rsidRPr="00906FB3">
        <w:t> </w:t>
      </w:r>
      <w:r w:rsidR="00FA38C4">
        <w:fldChar w:fldCharType="end"/>
      </w:r>
      <w:bookmarkEnd w:id="34"/>
    </w:p>
    <w:p w:rsidR="00F946D5" w:rsidRPr="006E3106" w:rsidRDefault="00F946D5" w:rsidP="006E3106"/>
    <w:p w:rsidR="00F946D5" w:rsidRPr="006E3106" w:rsidRDefault="00F946D5" w:rsidP="006E3106"/>
    <w:p w:rsidR="00A8730F" w:rsidRPr="006E3106" w:rsidRDefault="00A8730F" w:rsidP="006E3106">
      <w:r w:rsidRPr="006E3106">
        <w:t xml:space="preserve">ADDITIONAL EXPENSES (State purpose and justify) </w:t>
      </w:r>
    </w:p>
    <w:tbl>
      <w:tblPr>
        <w:tblStyle w:val="TableGrid"/>
        <w:tblW w:w="0" w:type="auto"/>
        <w:tblLook w:val="04A0"/>
      </w:tblPr>
      <w:tblGrid>
        <w:gridCol w:w="5076"/>
        <w:gridCol w:w="5076"/>
      </w:tblGrid>
      <w:tr w:rsidR="00A246A1" w:rsidTr="00EC3A27">
        <w:tc>
          <w:tcPr>
            <w:tcW w:w="5076" w:type="dxa"/>
          </w:tcPr>
          <w:p w:rsidR="00A246A1" w:rsidRPr="00906FB3" w:rsidRDefault="00A246A1" w:rsidP="00906FB3">
            <w:r>
              <w:t>Item Description</w:t>
            </w:r>
          </w:p>
        </w:tc>
        <w:tc>
          <w:tcPr>
            <w:tcW w:w="5076" w:type="dxa"/>
          </w:tcPr>
          <w:p w:rsidR="00A246A1" w:rsidRPr="00906FB3" w:rsidRDefault="00A246A1" w:rsidP="00906FB3">
            <w:r>
              <w:t>Budget Request</w:t>
            </w:r>
          </w:p>
        </w:tc>
      </w:tr>
      <w:tr w:rsidR="00A246A1" w:rsidTr="00EC3A27">
        <w:tc>
          <w:tcPr>
            <w:tcW w:w="5076" w:type="dxa"/>
          </w:tcPr>
          <w:p w:rsidR="00A246A1"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5076" w:type="dxa"/>
          </w:tcPr>
          <w:p w:rsidR="00A246A1"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A246A1" w:rsidTr="00EC3A27">
        <w:tc>
          <w:tcPr>
            <w:tcW w:w="5076" w:type="dxa"/>
          </w:tcPr>
          <w:p w:rsidR="00A246A1"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5076" w:type="dxa"/>
          </w:tcPr>
          <w:p w:rsidR="00A246A1"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A246A1" w:rsidTr="00EC3A27">
        <w:tc>
          <w:tcPr>
            <w:tcW w:w="5076" w:type="dxa"/>
          </w:tcPr>
          <w:p w:rsidR="00A246A1"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5076" w:type="dxa"/>
          </w:tcPr>
          <w:p w:rsidR="00A246A1"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A246A1" w:rsidTr="00EC3A27">
        <w:tc>
          <w:tcPr>
            <w:tcW w:w="5076" w:type="dxa"/>
          </w:tcPr>
          <w:p w:rsidR="00A246A1"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5076" w:type="dxa"/>
          </w:tcPr>
          <w:p w:rsidR="00A246A1"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A246A1" w:rsidTr="00EC3A27">
        <w:tc>
          <w:tcPr>
            <w:tcW w:w="5076" w:type="dxa"/>
          </w:tcPr>
          <w:p w:rsidR="00A246A1"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5076" w:type="dxa"/>
          </w:tcPr>
          <w:p w:rsidR="00A246A1"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bl>
    <w:p w:rsidR="00A246A1" w:rsidRPr="006E3106" w:rsidRDefault="00A246A1" w:rsidP="00A246A1">
      <w:r>
        <w:t xml:space="preserve">Justification: </w:t>
      </w:r>
      <w:r w:rsidR="00FA38C4">
        <w:fldChar w:fldCharType="begin">
          <w:ffData>
            <w:name w:val="Text26"/>
            <w:enabled/>
            <w:calcOnExit w:val="0"/>
            <w:textInput/>
          </w:ffData>
        </w:fldChar>
      </w:r>
      <w:bookmarkStart w:id="35" w:name="Text26"/>
      <w:r w:rsidR="008854C4">
        <w:instrText xml:space="preserve"> FORMTEXT </w:instrText>
      </w:r>
      <w:r w:rsidR="00FA38C4">
        <w:fldChar w:fldCharType="separate"/>
      </w:r>
      <w:r w:rsidR="008854C4" w:rsidRPr="00906FB3">
        <w:t> </w:t>
      </w:r>
      <w:r w:rsidR="008854C4" w:rsidRPr="00906FB3">
        <w:t> </w:t>
      </w:r>
      <w:r w:rsidR="008854C4" w:rsidRPr="00906FB3">
        <w:t> </w:t>
      </w:r>
      <w:r w:rsidR="008854C4" w:rsidRPr="00906FB3">
        <w:t> </w:t>
      </w:r>
      <w:r w:rsidR="008854C4" w:rsidRPr="00906FB3">
        <w:t> </w:t>
      </w:r>
      <w:r w:rsidR="00FA38C4">
        <w:fldChar w:fldCharType="end"/>
      </w:r>
      <w:bookmarkEnd w:id="35"/>
    </w:p>
    <w:p w:rsidR="00A8730F" w:rsidRPr="006E3106" w:rsidRDefault="00A8730F" w:rsidP="006E3106"/>
    <w:p w:rsidR="00A8730F" w:rsidRPr="006E3106" w:rsidRDefault="00A8730F" w:rsidP="006E3106"/>
    <w:p w:rsidR="00A8730F" w:rsidRPr="006E3106" w:rsidRDefault="00A8730F" w:rsidP="006E3106"/>
    <w:p w:rsidR="004414F5" w:rsidRPr="006E3106" w:rsidRDefault="00A8730F" w:rsidP="006E3106">
      <w:r w:rsidRPr="006E3106">
        <w:lastRenderedPageBreak/>
        <w:t xml:space="preserve">TOTAL </w:t>
      </w:r>
      <w:r w:rsidR="00A246A1">
        <w:tab/>
      </w:r>
      <w:r w:rsidR="00A246A1">
        <w:tab/>
      </w:r>
      <w:r w:rsidR="00A246A1">
        <w:tab/>
      </w:r>
      <w:r w:rsidR="00A246A1">
        <w:tab/>
      </w:r>
      <w:r w:rsidR="00A246A1">
        <w:tab/>
      </w:r>
      <w:r w:rsidR="00A246A1">
        <w:tab/>
      </w:r>
      <w:r w:rsidR="00A246A1">
        <w:tab/>
      </w:r>
      <w:r w:rsidR="00A246A1">
        <w:tab/>
      </w:r>
      <w:r w:rsidR="00FA38C4">
        <w:fldChar w:fldCharType="begin">
          <w:ffData>
            <w:name w:val="Text27"/>
            <w:enabled/>
            <w:calcOnExit w:val="0"/>
            <w:textInput/>
          </w:ffData>
        </w:fldChar>
      </w:r>
      <w:bookmarkStart w:id="36" w:name="Text27"/>
      <w:r w:rsidR="008854C4">
        <w:instrText xml:space="preserve"> FORMTEXT </w:instrText>
      </w:r>
      <w:r w:rsidR="00FA38C4">
        <w:fldChar w:fldCharType="separate"/>
      </w:r>
      <w:r w:rsidR="008854C4" w:rsidRPr="00906FB3">
        <w:t> </w:t>
      </w:r>
      <w:r w:rsidR="008854C4" w:rsidRPr="00906FB3">
        <w:t> </w:t>
      </w:r>
      <w:r w:rsidR="008854C4" w:rsidRPr="00906FB3">
        <w:t> </w:t>
      </w:r>
      <w:r w:rsidR="008854C4" w:rsidRPr="00906FB3">
        <w:t> </w:t>
      </w:r>
      <w:r w:rsidR="008854C4" w:rsidRPr="00906FB3">
        <w:t> </w:t>
      </w:r>
      <w:r w:rsidR="00FA38C4">
        <w:fldChar w:fldCharType="end"/>
      </w:r>
      <w:bookmarkEnd w:id="36"/>
    </w:p>
    <w:p w:rsidR="004414F5" w:rsidRPr="006E3106" w:rsidRDefault="004414F5" w:rsidP="006E3106"/>
    <w:p w:rsidR="004414F5" w:rsidRPr="006E3106" w:rsidRDefault="004414F5" w:rsidP="006E3106"/>
    <w:p w:rsidR="00A8730F" w:rsidRPr="00D731D0" w:rsidRDefault="00B5670E" w:rsidP="00D731D0">
      <w:r>
        <w:t>PRIP Contribution</w:t>
      </w:r>
      <w:r>
        <w:tab/>
      </w:r>
      <w:r>
        <w:tab/>
      </w:r>
      <w:r>
        <w:tab/>
      </w:r>
      <w:r>
        <w:tab/>
      </w:r>
      <w:r>
        <w:tab/>
      </w:r>
      <w:r>
        <w:tab/>
      </w:r>
      <w:r>
        <w:tab/>
      </w:r>
      <w:r w:rsidR="00FA38C4">
        <w:fldChar w:fldCharType="begin">
          <w:ffData>
            <w:name w:val="Text28"/>
            <w:enabled/>
            <w:calcOnExit w:val="0"/>
            <w:textInput/>
          </w:ffData>
        </w:fldChar>
      </w:r>
      <w:bookmarkStart w:id="37" w:name="Text28"/>
      <w:r w:rsidR="008854C4">
        <w:instrText xml:space="preserve"> FORMTEXT </w:instrText>
      </w:r>
      <w:r w:rsidR="00FA38C4">
        <w:fldChar w:fldCharType="separate"/>
      </w:r>
      <w:r w:rsidR="008854C4" w:rsidRPr="00906FB3">
        <w:t> </w:t>
      </w:r>
      <w:r w:rsidR="008854C4" w:rsidRPr="00906FB3">
        <w:t> </w:t>
      </w:r>
      <w:r w:rsidR="008854C4" w:rsidRPr="00906FB3">
        <w:t> </w:t>
      </w:r>
      <w:r w:rsidR="008854C4" w:rsidRPr="00906FB3">
        <w:t> </w:t>
      </w:r>
      <w:r w:rsidR="008854C4" w:rsidRPr="00906FB3">
        <w:t> </w:t>
      </w:r>
      <w:r w:rsidR="00FA38C4">
        <w:fldChar w:fldCharType="end"/>
      </w:r>
      <w:bookmarkEnd w:id="37"/>
      <w:r w:rsidR="00D731D0" w:rsidRPr="00D731D0">
        <w:tab/>
      </w:r>
      <w:r w:rsidR="00D731D0" w:rsidRPr="00D731D0">
        <w:tab/>
      </w:r>
      <w:r w:rsidR="00D731D0" w:rsidRPr="00D731D0">
        <w:tab/>
      </w:r>
      <w:r w:rsidR="00D731D0" w:rsidRPr="00D731D0">
        <w:tab/>
      </w:r>
      <w:r w:rsidR="00D731D0" w:rsidRPr="00D731D0">
        <w:tab/>
      </w:r>
      <w:r w:rsidR="00D731D0" w:rsidRPr="00D731D0">
        <w:tab/>
      </w:r>
      <w:r w:rsidR="00D731D0" w:rsidRPr="00D731D0">
        <w:tab/>
      </w:r>
      <w:r w:rsidR="00D731D0" w:rsidRPr="00D731D0">
        <w:tab/>
      </w:r>
    </w:p>
    <w:p w:rsidR="00D731D0" w:rsidRPr="00D731D0" w:rsidRDefault="00D731D0" w:rsidP="00D731D0">
      <w:r w:rsidRPr="00D731D0">
        <w:t>Dept</w:t>
      </w:r>
      <w:proofErr w:type="gramStart"/>
      <w:r w:rsidRPr="00D731D0">
        <w:t>./</w:t>
      </w:r>
      <w:proofErr w:type="gramEnd"/>
      <w:r w:rsidRPr="00D731D0">
        <w:t>School contribution</w:t>
      </w:r>
      <w:r w:rsidR="00B5670E">
        <w:tab/>
      </w:r>
      <w:r w:rsidR="00B5670E">
        <w:tab/>
      </w:r>
      <w:r w:rsidR="00B5670E">
        <w:tab/>
      </w:r>
      <w:r w:rsidR="00B5670E">
        <w:tab/>
      </w:r>
      <w:r w:rsidR="00B5670E">
        <w:tab/>
      </w:r>
      <w:r w:rsidR="00B5670E">
        <w:tab/>
      </w:r>
      <w:r w:rsidR="00FA38C4">
        <w:fldChar w:fldCharType="begin">
          <w:ffData>
            <w:name w:val="Text29"/>
            <w:enabled/>
            <w:calcOnExit w:val="0"/>
            <w:textInput/>
          </w:ffData>
        </w:fldChar>
      </w:r>
      <w:bookmarkStart w:id="38" w:name="Text29"/>
      <w:r w:rsidR="008854C4">
        <w:instrText xml:space="preserve"> FORMTEXT </w:instrText>
      </w:r>
      <w:r w:rsidR="00FA38C4">
        <w:fldChar w:fldCharType="separate"/>
      </w:r>
      <w:r w:rsidR="008854C4" w:rsidRPr="00906FB3">
        <w:t> </w:t>
      </w:r>
      <w:r w:rsidR="008854C4" w:rsidRPr="00906FB3">
        <w:t> </w:t>
      </w:r>
      <w:r w:rsidR="008854C4" w:rsidRPr="00906FB3">
        <w:t> </w:t>
      </w:r>
      <w:r w:rsidR="008854C4" w:rsidRPr="00906FB3">
        <w:t> </w:t>
      </w:r>
      <w:r w:rsidR="008854C4" w:rsidRPr="00906FB3">
        <w:t> </w:t>
      </w:r>
      <w:r w:rsidR="00FA38C4">
        <w:fldChar w:fldCharType="end"/>
      </w:r>
      <w:bookmarkEnd w:id="38"/>
      <w:r w:rsidR="00FF5C8F">
        <w:t xml:space="preserve">   </w:t>
      </w:r>
    </w:p>
    <w:p w:rsidR="004414F5" w:rsidRPr="00D731D0" w:rsidRDefault="00F946D5" w:rsidP="00D731D0">
      <w:r>
        <w:t>(</w:t>
      </w:r>
      <w:proofErr w:type="gramStart"/>
      <w:r>
        <w:t>must</w:t>
      </w:r>
      <w:proofErr w:type="gramEnd"/>
      <w:r>
        <w:t xml:space="preserve"> be cash contribution; cannot be in-kind)</w:t>
      </w:r>
    </w:p>
    <w:p w:rsidR="004414F5" w:rsidRPr="00D731D0" w:rsidRDefault="004414F5" w:rsidP="00D731D0"/>
    <w:p w:rsidR="004414F5" w:rsidRPr="006E3106" w:rsidRDefault="004414F5" w:rsidP="006E3106"/>
    <w:p w:rsidR="004414F5" w:rsidRPr="006E3106" w:rsidRDefault="004414F5" w:rsidP="006E3106"/>
    <w:p w:rsidR="00A8730F" w:rsidRPr="006E3106" w:rsidRDefault="00A8730F" w:rsidP="006E3106">
      <w:r w:rsidRPr="006E3106">
        <w:t xml:space="preserve">If this application is a revision of an application previously reviewed by the </w:t>
      </w:r>
      <w:r w:rsidR="004414F5" w:rsidRPr="006E3106">
        <w:t xml:space="preserve">Presidential </w:t>
      </w:r>
      <w:proofErr w:type="gramStart"/>
      <w:r w:rsidR="004414F5" w:rsidRPr="006E3106">
        <w:t>Research  Incentive</w:t>
      </w:r>
      <w:proofErr w:type="gramEnd"/>
      <w:r w:rsidR="004414F5" w:rsidRPr="006E3106">
        <w:t xml:space="preserve"> Program Review</w:t>
      </w:r>
      <w:r w:rsidRPr="006E3106">
        <w:t xml:space="preserve"> Committee, please detail the major revisions on a separate continuation page.  This continuation page is not to be counted in the limit of </w:t>
      </w:r>
      <w:r w:rsidR="004414F5" w:rsidRPr="006E3106">
        <w:t>8</w:t>
      </w:r>
      <w:r w:rsidRPr="006E3106">
        <w:t xml:space="preserve"> pages allowed for the description of the proposed research project.  Additionally, please highlight in bold typeface the significant changes in the revised research application.</w:t>
      </w:r>
    </w:p>
    <w:p w:rsidR="00A8730F" w:rsidRPr="006E3106" w:rsidRDefault="00A8730F" w:rsidP="006E3106"/>
    <w:p w:rsidR="009C095F" w:rsidRPr="006E3106" w:rsidRDefault="009C095F" w:rsidP="006E3106">
      <w:r w:rsidRPr="006E3106">
        <w:br w:type="page"/>
      </w:r>
    </w:p>
    <w:p w:rsidR="009C095F" w:rsidRPr="00906FB3" w:rsidRDefault="009C095F" w:rsidP="006E3106">
      <w:r w:rsidRPr="00906FB3">
        <w:lastRenderedPageBreak/>
        <w:t>Research Plan</w:t>
      </w:r>
    </w:p>
    <w:p w:rsidR="009C095F" w:rsidRPr="00906FB3" w:rsidRDefault="009C095F" w:rsidP="006E3106">
      <w:r w:rsidRPr="00906FB3">
        <w:t>(8 pages maximum)</w:t>
      </w:r>
    </w:p>
    <w:p w:rsidR="00B5670E" w:rsidRDefault="00B5670E" w:rsidP="006E3106"/>
    <w:p w:rsidR="00B5670E" w:rsidRPr="006E3106" w:rsidRDefault="00FA38C4" w:rsidP="006E3106">
      <w:r>
        <w:fldChar w:fldCharType="begin">
          <w:ffData>
            <w:name w:val="Text30"/>
            <w:enabled/>
            <w:calcOnExit w:val="0"/>
            <w:textInput/>
          </w:ffData>
        </w:fldChar>
      </w:r>
      <w:bookmarkStart w:id="39" w:name="Text30"/>
      <w:r w:rsidR="008854C4">
        <w:instrText xml:space="preserve"> FORMTEXT </w:instrText>
      </w:r>
      <w:r>
        <w:fldChar w:fldCharType="separate"/>
      </w:r>
      <w:r w:rsidR="008854C4">
        <w:t> </w:t>
      </w:r>
      <w:r w:rsidR="008854C4">
        <w:t> </w:t>
      </w:r>
      <w:r w:rsidR="008854C4">
        <w:t> </w:t>
      </w:r>
      <w:r w:rsidR="008854C4">
        <w:t> </w:t>
      </w:r>
      <w:r w:rsidR="008854C4">
        <w:t> </w:t>
      </w:r>
      <w:r>
        <w:fldChar w:fldCharType="end"/>
      </w:r>
      <w:bookmarkEnd w:id="39"/>
    </w:p>
    <w:p w:rsidR="00A8730F" w:rsidRPr="006E3106" w:rsidRDefault="004414F5" w:rsidP="006E3106">
      <w:r w:rsidRPr="006E3106">
        <w:br w:type="page"/>
      </w:r>
    </w:p>
    <w:p w:rsidR="00FC7FF5" w:rsidRPr="00906FB3" w:rsidRDefault="00FC7FF5" w:rsidP="006E3106">
      <w:r w:rsidRPr="00906FB3">
        <w:lastRenderedPageBreak/>
        <w:t>BIOSKETCH TEMPLATE</w:t>
      </w:r>
    </w:p>
    <w:p w:rsidR="00FC7FF5" w:rsidRPr="00906FB3" w:rsidRDefault="00FC7FF5" w:rsidP="00FC7FF5">
      <w:pPr>
        <w:rPr>
          <w:rStyle w:val="Strong"/>
        </w:rPr>
      </w:pPr>
      <w:r w:rsidRPr="00906FB3">
        <w:rPr>
          <w:rStyle w:val="Strong"/>
        </w:rPr>
        <w:t xml:space="preserve">NOTE: The Biographical Sketch may not exceed four pages. </w:t>
      </w:r>
    </w:p>
    <w:p w:rsidR="00FC7FF5" w:rsidRDefault="00FC7FF5" w:rsidP="00FC7FF5"/>
    <w:p w:rsidR="00FC7FF5" w:rsidRDefault="00FC7FF5" w:rsidP="00FC7FF5"/>
    <w:p w:rsidR="00FC7FF5" w:rsidRPr="006E3106" w:rsidRDefault="00FC7FF5" w:rsidP="00FC7FF5">
      <w:r w:rsidRPr="006E3106">
        <w:t>NAME:</w:t>
      </w:r>
      <w:r w:rsidR="00CE0E91" w:rsidRPr="006E3106">
        <w:t xml:space="preserve"> </w:t>
      </w:r>
      <w:r w:rsidR="00FA38C4">
        <w:fldChar w:fldCharType="begin">
          <w:ffData>
            <w:name w:val="Text31"/>
            <w:enabled/>
            <w:calcOnExit w:val="0"/>
            <w:textInput/>
          </w:ffData>
        </w:fldChar>
      </w:r>
      <w:bookmarkStart w:id="40" w:name="Text31"/>
      <w:r w:rsidR="008854C4">
        <w:instrText xml:space="preserve"> FORMTEXT </w:instrText>
      </w:r>
      <w:r w:rsidR="00FA38C4">
        <w:fldChar w:fldCharType="separate"/>
      </w:r>
      <w:r w:rsidR="008854C4" w:rsidRPr="00906FB3">
        <w:t> </w:t>
      </w:r>
      <w:r w:rsidR="008854C4" w:rsidRPr="00906FB3">
        <w:t> </w:t>
      </w:r>
      <w:r w:rsidR="008854C4" w:rsidRPr="00906FB3">
        <w:t> </w:t>
      </w:r>
      <w:r w:rsidR="008854C4" w:rsidRPr="00906FB3">
        <w:t> </w:t>
      </w:r>
      <w:r w:rsidR="008854C4" w:rsidRPr="00906FB3">
        <w:t> </w:t>
      </w:r>
      <w:r w:rsidR="00FA38C4">
        <w:fldChar w:fldCharType="end"/>
      </w:r>
      <w:bookmarkEnd w:id="40"/>
    </w:p>
    <w:p w:rsidR="00FC7FF5" w:rsidRDefault="00FC7FF5" w:rsidP="00FC7FF5"/>
    <w:p w:rsidR="00FC7FF5" w:rsidRDefault="00FC7FF5" w:rsidP="00FC7FF5">
      <w:r w:rsidRPr="006E3106">
        <w:t>POSTION TITLE &amp; DEPARTMENT/SCHOOL</w:t>
      </w:r>
      <w:r>
        <w:t xml:space="preserve">: </w:t>
      </w:r>
      <w:r w:rsidR="00FA38C4">
        <w:fldChar w:fldCharType="begin">
          <w:ffData>
            <w:name w:val="Text32"/>
            <w:enabled/>
            <w:calcOnExit w:val="0"/>
            <w:textInput/>
          </w:ffData>
        </w:fldChar>
      </w:r>
      <w:bookmarkStart w:id="41" w:name="Text32"/>
      <w:r w:rsidR="008854C4">
        <w:instrText xml:space="preserve"> FORMTEXT </w:instrText>
      </w:r>
      <w:r w:rsidR="00FA38C4">
        <w:fldChar w:fldCharType="separate"/>
      </w:r>
      <w:r w:rsidR="008854C4" w:rsidRPr="00906FB3">
        <w:t> </w:t>
      </w:r>
      <w:r w:rsidR="008854C4" w:rsidRPr="00906FB3">
        <w:t> </w:t>
      </w:r>
      <w:r w:rsidR="008854C4" w:rsidRPr="00906FB3">
        <w:t> </w:t>
      </w:r>
      <w:r w:rsidR="008854C4" w:rsidRPr="00906FB3">
        <w:t> </w:t>
      </w:r>
      <w:r w:rsidR="008854C4" w:rsidRPr="00906FB3">
        <w:t> </w:t>
      </w:r>
      <w:r w:rsidR="00FA38C4">
        <w:fldChar w:fldCharType="end"/>
      </w:r>
      <w:bookmarkEnd w:id="41"/>
    </w:p>
    <w:p w:rsidR="00FC7FF5" w:rsidRDefault="00FC7FF5" w:rsidP="00FC7FF5"/>
    <w:p w:rsidR="00FC7FF5" w:rsidRDefault="00FC7FF5" w:rsidP="00FC7FF5"/>
    <w:p w:rsidR="00FC7FF5" w:rsidRDefault="00FC7FF5" w:rsidP="00FC7FF5">
      <w:r w:rsidRPr="006E3106">
        <w:t>EDUCATION/</w:t>
      </w:r>
      <w:proofErr w:type="gramStart"/>
      <w:r w:rsidRPr="006E3106">
        <w:t xml:space="preserve">TRAINING </w:t>
      </w:r>
      <w:r>
        <w:t xml:space="preserve"> </w:t>
      </w:r>
      <w:r w:rsidRPr="006E3106">
        <w:t>(</w:t>
      </w:r>
      <w:proofErr w:type="gramEnd"/>
      <w:r w:rsidRPr="006E3106">
        <w:t>Begin with baccalaureate or other initial professional education,  include postdoctoral training and residency training if applicable.)</w:t>
      </w:r>
    </w:p>
    <w:tbl>
      <w:tblPr>
        <w:tblStyle w:val="TableGrid"/>
        <w:tblW w:w="0" w:type="auto"/>
        <w:tblLook w:val="04A0"/>
      </w:tblPr>
      <w:tblGrid>
        <w:gridCol w:w="2538"/>
        <w:gridCol w:w="2538"/>
        <w:gridCol w:w="2538"/>
        <w:gridCol w:w="2538"/>
      </w:tblGrid>
      <w:tr w:rsidR="00070CB4" w:rsidTr="00070CB4">
        <w:tc>
          <w:tcPr>
            <w:tcW w:w="2538" w:type="dxa"/>
          </w:tcPr>
          <w:p w:rsidR="00070CB4" w:rsidRPr="00906FB3" w:rsidRDefault="00070CB4" w:rsidP="00906FB3">
            <w:r>
              <w:t>Institution or Location</w:t>
            </w:r>
          </w:p>
        </w:tc>
        <w:tc>
          <w:tcPr>
            <w:tcW w:w="2538" w:type="dxa"/>
          </w:tcPr>
          <w:p w:rsidR="00070CB4" w:rsidRPr="00906FB3" w:rsidRDefault="00070CB4" w:rsidP="00906FB3">
            <w:r>
              <w:t>Year</w:t>
            </w:r>
          </w:p>
        </w:tc>
        <w:tc>
          <w:tcPr>
            <w:tcW w:w="2538" w:type="dxa"/>
          </w:tcPr>
          <w:p w:rsidR="00070CB4" w:rsidRPr="00906FB3" w:rsidRDefault="00070CB4" w:rsidP="00906FB3">
            <w:r>
              <w:t>Degree</w:t>
            </w:r>
          </w:p>
        </w:tc>
        <w:tc>
          <w:tcPr>
            <w:tcW w:w="2538" w:type="dxa"/>
          </w:tcPr>
          <w:p w:rsidR="00070CB4" w:rsidRPr="00906FB3" w:rsidRDefault="00070CB4" w:rsidP="00906FB3">
            <w:r>
              <w:t>Field of Study</w:t>
            </w:r>
          </w:p>
        </w:tc>
      </w:tr>
      <w:tr w:rsidR="00070CB4" w:rsidTr="00070CB4">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070CB4" w:rsidTr="00070CB4">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070CB4" w:rsidTr="00070CB4">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070CB4" w:rsidTr="00070CB4">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r w:rsidR="00070CB4" w:rsidTr="00070CB4">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c>
          <w:tcPr>
            <w:tcW w:w="2538" w:type="dxa"/>
          </w:tcPr>
          <w:p w:rsidR="00070CB4" w:rsidRPr="00906FB3" w:rsidRDefault="00FA38C4" w:rsidP="00906FB3">
            <w:r w:rsidRPr="00906FB3">
              <w:fldChar w:fldCharType="begin">
                <w:ffData>
                  <w:name w:val="Text39"/>
                  <w:enabled/>
                  <w:calcOnExit w:val="0"/>
                  <w:textInput/>
                </w:ffData>
              </w:fldChar>
            </w:r>
            <w:r w:rsidR="00070CB4" w:rsidRPr="00906FB3">
              <w:instrText xml:space="preserve"> FORMTEXT </w:instrText>
            </w:r>
            <w:r w:rsidRPr="00906FB3">
              <w:fldChar w:fldCharType="separate"/>
            </w:r>
            <w:r w:rsidR="00070CB4" w:rsidRPr="00906FB3">
              <w:t> </w:t>
            </w:r>
            <w:r w:rsidR="00070CB4" w:rsidRPr="00906FB3">
              <w:t> </w:t>
            </w:r>
            <w:r w:rsidR="00070CB4" w:rsidRPr="00906FB3">
              <w:t> </w:t>
            </w:r>
            <w:r w:rsidR="00070CB4" w:rsidRPr="00906FB3">
              <w:t> </w:t>
            </w:r>
            <w:r w:rsidR="00070CB4" w:rsidRPr="00906FB3">
              <w:t> </w:t>
            </w:r>
            <w:r w:rsidRPr="00906FB3">
              <w:fldChar w:fldCharType="end"/>
            </w:r>
          </w:p>
        </w:tc>
      </w:tr>
    </w:tbl>
    <w:p w:rsidR="00070CB4" w:rsidRDefault="00070CB4" w:rsidP="00FC7FF5"/>
    <w:p w:rsidR="00070CB4" w:rsidRDefault="00070CB4" w:rsidP="00FC7FF5"/>
    <w:p w:rsidR="00FC7FF5" w:rsidRPr="006E3106" w:rsidRDefault="00FC7FF5" w:rsidP="00FC7FF5">
      <w:pPr>
        <w:pStyle w:val="Subtitle"/>
      </w:pPr>
      <w:r w:rsidRPr="003949F8">
        <w:t>A.</w:t>
      </w:r>
      <w:r w:rsidRPr="003949F8">
        <w:tab/>
      </w:r>
      <w:r w:rsidRPr="006E3106">
        <w:t>Personal Statement</w:t>
      </w:r>
    </w:p>
    <w:p w:rsidR="00FC7FF5" w:rsidRDefault="00FC7FF5" w:rsidP="00FC7FF5">
      <w:r w:rsidRPr="00EF4C32">
        <w:t xml:space="preserve">Briefly describe why your experience and qualifications make you particularly well-suited for </w:t>
      </w:r>
      <w:r>
        <w:t xml:space="preserve">your role </w:t>
      </w:r>
      <w:r w:rsidRPr="00EF4C32">
        <w:t>in the project that is the subject of the application.</w:t>
      </w:r>
    </w:p>
    <w:p w:rsidR="000C6814" w:rsidRPr="00E73447" w:rsidRDefault="00FA38C4" w:rsidP="00FC7FF5">
      <w:r>
        <w:fldChar w:fldCharType="begin">
          <w:ffData>
            <w:name w:val="Text36"/>
            <w:enabled/>
            <w:calcOnExit w:val="0"/>
            <w:textInput/>
          </w:ffData>
        </w:fldChar>
      </w:r>
      <w:bookmarkStart w:id="42" w:name="Text36"/>
      <w:r w:rsidR="00070CB4">
        <w:instrText xml:space="preserve"> FORMTEXT </w:instrText>
      </w:r>
      <w:r>
        <w:fldChar w:fldCharType="separate"/>
      </w:r>
      <w:r w:rsidR="00070CB4" w:rsidRPr="00906FB3">
        <w:t> </w:t>
      </w:r>
      <w:r w:rsidR="00070CB4" w:rsidRPr="00906FB3">
        <w:t> </w:t>
      </w:r>
      <w:r w:rsidR="00070CB4" w:rsidRPr="00906FB3">
        <w:t> </w:t>
      </w:r>
      <w:r w:rsidR="00070CB4" w:rsidRPr="00906FB3">
        <w:t> </w:t>
      </w:r>
      <w:r w:rsidR="00070CB4" w:rsidRPr="00906FB3">
        <w:t> </w:t>
      </w:r>
      <w:r>
        <w:fldChar w:fldCharType="end"/>
      </w:r>
      <w:bookmarkEnd w:id="42"/>
    </w:p>
    <w:p w:rsidR="00FC7FF5" w:rsidRDefault="00FC7FF5" w:rsidP="00FC7FF5">
      <w:pPr>
        <w:pStyle w:val="Subtitle"/>
      </w:pPr>
      <w:r>
        <w:t>B.</w:t>
      </w:r>
      <w:r>
        <w:tab/>
        <w:t>Positions and Honors</w:t>
      </w:r>
    </w:p>
    <w:p w:rsidR="00FC7FF5" w:rsidRPr="006E3106" w:rsidRDefault="00FC7FF5" w:rsidP="00FC7FF5">
      <w:proofErr w:type="gramStart"/>
      <w:r w:rsidRPr="00EF4C32">
        <w:t>List in chronological</w:t>
      </w:r>
      <w:r w:rsidR="007A28AC">
        <w:t xml:space="preserve"> </w:t>
      </w:r>
      <w:r w:rsidRPr="00EF4C32">
        <w:t>order previous positions, concluding with the present position.</w:t>
      </w:r>
      <w:proofErr w:type="gramEnd"/>
      <w:r w:rsidRPr="00EF4C32">
        <w:t xml:space="preserve"> List any honors.</w:t>
      </w:r>
      <w:r w:rsidRPr="006E3106">
        <w:t xml:space="preserve"> </w:t>
      </w:r>
    </w:p>
    <w:p w:rsidR="000C6814" w:rsidRPr="000C6814" w:rsidRDefault="00FA38C4" w:rsidP="00FC7FF5">
      <w:r>
        <w:fldChar w:fldCharType="begin">
          <w:ffData>
            <w:name w:val="Text35"/>
            <w:enabled/>
            <w:calcOnExit w:val="0"/>
            <w:textInput/>
          </w:ffData>
        </w:fldChar>
      </w:r>
      <w:bookmarkStart w:id="43" w:name="Text35"/>
      <w:r w:rsidR="00070CB4">
        <w:instrText xml:space="preserve"> FORMTEXT </w:instrText>
      </w:r>
      <w:r>
        <w:fldChar w:fldCharType="separate"/>
      </w:r>
      <w:r w:rsidR="00070CB4" w:rsidRPr="00906FB3">
        <w:t> </w:t>
      </w:r>
      <w:r w:rsidR="00070CB4" w:rsidRPr="00906FB3">
        <w:t> </w:t>
      </w:r>
      <w:r w:rsidR="00070CB4" w:rsidRPr="00906FB3">
        <w:t> </w:t>
      </w:r>
      <w:r w:rsidR="00070CB4" w:rsidRPr="00906FB3">
        <w:t> </w:t>
      </w:r>
      <w:r w:rsidR="00070CB4" w:rsidRPr="00906FB3">
        <w:t> </w:t>
      </w:r>
      <w:r>
        <w:fldChar w:fldCharType="end"/>
      </w:r>
      <w:bookmarkEnd w:id="43"/>
    </w:p>
    <w:p w:rsidR="00FC7FF5" w:rsidRDefault="00FC7FF5" w:rsidP="00FC7FF5">
      <w:pPr>
        <w:pStyle w:val="Subtitle"/>
      </w:pPr>
      <w:r>
        <w:t>C.</w:t>
      </w:r>
      <w:r>
        <w:tab/>
        <w:t>Selected Peer-reviewed Publications or other evidence of research as defined by the field of practice (e.g., juried exhibitions)</w:t>
      </w:r>
    </w:p>
    <w:p w:rsidR="00FC7FF5" w:rsidRPr="006E3106" w:rsidRDefault="00FC7FF5" w:rsidP="006E3106">
      <w:r>
        <w:t>T</w:t>
      </w:r>
      <w:r w:rsidRPr="006E3106">
        <w:t xml:space="preserve">he list of selected peer-reviewed publications or manuscripts in press should be limited to no more than 15. Do not include manuscripts submitted or in preparation. You may choose to include selected publications/evidence of research based on </w:t>
      </w:r>
      <w:proofErr w:type="spellStart"/>
      <w:r w:rsidRPr="006E3106">
        <w:t>recency</w:t>
      </w:r>
      <w:proofErr w:type="spellEnd"/>
      <w:r w:rsidRPr="006E3106">
        <w:t>, importance to the field, and/or relevance to the proposed project</w:t>
      </w:r>
    </w:p>
    <w:p w:rsidR="000C6814" w:rsidRPr="006E3106" w:rsidRDefault="00FA38C4" w:rsidP="006E3106">
      <w:r>
        <w:fldChar w:fldCharType="begin">
          <w:ffData>
            <w:name w:val="Text34"/>
            <w:enabled/>
            <w:calcOnExit w:val="0"/>
            <w:textInput/>
          </w:ffData>
        </w:fldChar>
      </w:r>
      <w:bookmarkStart w:id="44" w:name="Text34"/>
      <w:r w:rsidR="00070CB4">
        <w:instrText xml:space="preserve"> FORMTEXT </w:instrText>
      </w:r>
      <w:r>
        <w:fldChar w:fldCharType="separate"/>
      </w:r>
      <w:r w:rsidR="00070CB4" w:rsidRPr="00906FB3">
        <w:t> </w:t>
      </w:r>
      <w:r w:rsidR="00070CB4" w:rsidRPr="00906FB3">
        <w:t> </w:t>
      </w:r>
      <w:r w:rsidR="00070CB4" w:rsidRPr="00906FB3">
        <w:t> </w:t>
      </w:r>
      <w:r w:rsidR="00070CB4" w:rsidRPr="00906FB3">
        <w:t> </w:t>
      </w:r>
      <w:r w:rsidR="00070CB4" w:rsidRPr="00906FB3">
        <w:t> </w:t>
      </w:r>
      <w:r>
        <w:fldChar w:fldCharType="end"/>
      </w:r>
      <w:bookmarkEnd w:id="44"/>
    </w:p>
    <w:p w:rsidR="00FC7FF5" w:rsidRDefault="00FC7FF5" w:rsidP="00FC7FF5">
      <w:pPr>
        <w:pStyle w:val="Subtitle"/>
      </w:pPr>
      <w:r>
        <w:t>D.</w:t>
      </w:r>
      <w:r>
        <w:tab/>
        <w:t>Research Support</w:t>
      </w:r>
    </w:p>
    <w:p w:rsidR="00FC7FF5" w:rsidRPr="006E3106" w:rsidRDefault="00FC7FF5" w:rsidP="006E3106">
      <w:r w:rsidRPr="00EF4C32">
        <w:t xml:space="preserve">List both selected </w:t>
      </w:r>
      <w:r w:rsidRPr="006E3106">
        <w:t xml:space="preserve">ongoing, completed and pending research/scholarly projects for the past three years that have been extramurally supported (Federal or non-Federally-supported). </w:t>
      </w:r>
      <w:r w:rsidRPr="006E3106">
        <w:rPr>
          <w:rStyle w:val="Emphasis"/>
        </w:rPr>
        <w:t>Begin with the projects that are most relevant to the research proposed in the application.</w:t>
      </w:r>
      <w:r w:rsidRPr="006E3106">
        <w:t xml:space="preserve"> </w:t>
      </w:r>
    </w:p>
    <w:p w:rsidR="00FC7FF5" w:rsidRDefault="00FA38C4" w:rsidP="00FC7FF5">
      <w:r>
        <w:fldChar w:fldCharType="begin">
          <w:ffData>
            <w:name w:val="Text33"/>
            <w:enabled/>
            <w:calcOnExit w:val="0"/>
            <w:textInput/>
          </w:ffData>
        </w:fldChar>
      </w:r>
      <w:bookmarkStart w:id="45" w:name="Text33"/>
      <w:r w:rsidR="00070CB4">
        <w:instrText xml:space="preserve"> FORMTEXT </w:instrText>
      </w:r>
      <w:r>
        <w:fldChar w:fldCharType="separate"/>
      </w:r>
      <w:r w:rsidR="00070CB4" w:rsidRPr="00906FB3">
        <w:t> </w:t>
      </w:r>
      <w:r w:rsidR="00070CB4" w:rsidRPr="00906FB3">
        <w:t> </w:t>
      </w:r>
      <w:r w:rsidR="00070CB4" w:rsidRPr="00906FB3">
        <w:t> </w:t>
      </w:r>
      <w:r w:rsidR="00070CB4" w:rsidRPr="00906FB3">
        <w:t> </w:t>
      </w:r>
      <w:r w:rsidR="00070CB4" w:rsidRPr="00906FB3">
        <w:t> </w:t>
      </w:r>
      <w:r>
        <w:fldChar w:fldCharType="end"/>
      </w:r>
      <w:bookmarkEnd w:id="45"/>
    </w:p>
    <w:p w:rsidR="009C095F" w:rsidRPr="006E3106" w:rsidRDefault="009C095F" w:rsidP="006E3106">
      <w:r w:rsidRPr="006E3106">
        <w:br w:type="page"/>
      </w:r>
    </w:p>
    <w:p w:rsidR="00963B1F" w:rsidRPr="006E3106" w:rsidRDefault="00963B1F" w:rsidP="00963B1F">
      <w:r w:rsidRPr="006E3106">
        <w:lastRenderedPageBreak/>
        <w:t>PRESIDENTIAL RESEARCH INCENTIVE PROGRAM PROPOSAL</w:t>
      </w:r>
      <w:r>
        <w:t xml:space="preserve"> </w:t>
      </w:r>
      <w:r w:rsidRPr="006E3106">
        <w:t>CHECKLIST</w:t>
      </w:r>
    </w:p>
    <w:p w:rsidR="00963B1F" w:rsidRPr="006E3106" w:rsidRDefault="00963B1F" w:rsidP="00963B1F"/>
    <w:p w:rsidR="00963B1F" w:rsidRPr="006E3106" w:rsidRDefault="00963B1F" w:rsidP="00963B1F">
      <w:r>
        <w:t>1.</w:t>
      </w:r>
      <w:r w:rsidRPr="006E3106">
        <w:tab/>
        <w:t>Grant Application</w:t>
      </w:r>
      <w:r>
        <w:t xml:space="preserve"> components</w:t>
      </w:r>
    </w:p>
    <w:p w:rsidR="00963B1F" w:rsidRPr="006E3106" w:rsidRDefault="00963B1F" w:rsidP="00963B1F">
      <w:r w:rsidRPr="006E3106">
        <w:tab/>
      </w:r>
      <w:r w:rsidRPr="006E3106">
        <w:tab/>
      </w:r>
      <w:r w:rsidRPr="006E3106">
        <w:tab/>
      </w:r>
      <w:bookmarkStart w:id="46" w:name="Check12"/>
      <w:r w:rsidR="00FA38C4">
        <w:fldChar w:fldCharType="begin">
          <w:ffData>
            <w:name w:val="Check12"/>
            <w:enabled/>
            <w:calcOnExit w:val="0"/>
            <w:checkBox>
              <w:sizeAuto/>
              <w:default w:val="0"/>
              <w:checked w:val="0"/>
            </w:checkBox>
          </w:ffData>
        </w:fldChar>
      </w:r>
      <w:r>
        <w:instrText xml:space="preserve"> FORMCHECKBOX </w:instrText>
      </w:r>
      <w:r w:rsidR="00FA38C4">
        <w:fldChar w:fldCharType="end"/>
      </w:r>
      <w:bookmarkEnd w:id="46"/>
      <w:r w:rsidRPr="006E3106">
        <w:t xml:space="preserve"> Cover page with appropriate signatures (Page 1)</w:t>
      </w:r>
    </w:p>
    <w:p w:rsidR="00963B1F" w:rsidRPr="006E3106" w:rsidRDefault="00963B1F" w:rsidP="00963B1F">
      <w:r w:rsidRPr="006E3106">
        <w:tab/>
      </w:r>
      <w:r w:rsidRPr="006E3106">
        <w:tab/>
      </w:r>
      <w:r w:rsidRPr="006E3106">
        <w:tab/>
      </w:r>
      <w:bookmarkStart w:id="47" w:name="Check13"/>
      <w:r w:rsidR="00FA38C4" w:rsidRPr="006E3106">
        <w:fldChar w:fldCharType="begin">
          <w:ffData>
            <w:name w:val="Check13"/>
            <w:enabled/>
            <w:calcOnExit w:val="0"/>
            <w:checkBox>
              <w:sizeAuto/>
              <w:default w:val="0"/>
              <w:checked w:val="0"/>
            </w:checkBox>
          </w:ffData>
        </w:fldChar>
      </w:r>
      <w:r w:rsidRPr="006E3106">
        <w:instrText xml:space="preserve"> FORMCHECKBOX </w:instrText>
      </w:r>
      <w:r w:rsidR="00FA38C4" w:rsidRPr="006E3106">
        <w:fldChar w:fldCharType="end"/>
      </w:r>
      <w:bookmarkEnd w:id="47"/>
      <w:r w:rsidRPr="006E3106">
        <w:t xml:space="preserve"> Previous/Current Funding &amp; Collaborators</w:t>
      </w:r>
    </w:p>
    <w:p w:rsidR="00963B1F" w:rsidRPr="006E3106" w:rsidRDefault="00963B1F" w:rsidP="00963B1F">
      <w:r w:rsidRPr="006E3106">
        <w:tab/>
      </w:r>
      <w:r w:rsidRPr="006E3106">
        <w:tab/>
      </w:r>
      <w:r w:rsidRPr="006E3106">
        <w:tab/>
      </w:r>
      <w:bookmarkStart w:id="48" w:name="Check14"/>
      <w:r w:rsidR="00FA38C4" w:rsidRPr="006E3106">
        <w:fldChar w:fldCharType="begin">
          <w:ffData>
            <w:name w:val="Check14"/>
            <w:enabled/>
            <w:calcOnExit w:val="0"/>
            <w:checkBox>
              <w:sizeAuto/>
              <w:default w:val="0"/>
            </w:checkBox>
          </w:ffData>
        </w:fldChar>
      </w:r>
      <w:r w:rsidRPr="006E3106">
        <w:instrText xml:space="preserve"> FORMCHECKBOX </w:instrText>
      </w:r>
      <w:r w:rsidR="00FA38C4" w:rsidRPr="006E3106">
        <w:fldChar w:fldCharType="end"/>
      </w:r>
      <w:bookmarkEnd w:id="48"/>
      <w:r w:rsidRPr="006E3106">
        <w:t xml:space="preserve"> Budget Data Page</w:t>
      </w:r>
    </w:p>
    <w:p w:rsidR="00963B1F" w:rsidRPr="006E3106" w:rsidRDefault="00963B1F" w:rsidP="00963B1F">
      <w:r w:rsidRPr="006E3106">
        <w:tab/>
      </w:r>
      <w:r w:rsidRPr="006E3106">
        <w:tab/>
      </w:r>
      <w:r w:rsidRPr="006E3106">
        <w:tab/>
      </w:r>
      <w:bookmarkStart w:id="49" w:name="Check16"/>
      <w:r w:rsidR="00FA38C4" w:rsidRPr="006E3106">
        <w:fldChar w:fldCharType="begin">
          <w:ffData>
            <w:name w:val="Check16"/>
            <w:enabled/>
            <w:calcOnExit w:val="0"/>
            <w:checkBox>
              <w:sizeAuto/>
              <w:default w:val="0"/>
            </w:checkBox>
          </w:ffData>
        </w:fldChar>
      </w:r>
      <w:r w:rsidRPr="006E3106">
        <w:instrText xml:space="preserve"> FORMCHECKBOX </w:instrText>
      </w:r>
      <w:r w:rsidR="00FA38C4" w:rsidRPr="006E3106">
        <w:fldChar w:fldCharType="end"/>
      </w:r>
      <w:bookmarkEnd w:id="49"/>
      <w:r w:rsidRPr="006E3106">
        <w:t xml:space="preserve"> Research Plan (8 pages maximum)</w:t>
      </w:r>
    </w:p>
    <w:p w:rsidR="00963B1F" w:rsidRPr="006E3106" w:rsidRDefault="00963B1F" w:rsidP="00963B1F">
      <w:r w:rsidRPr="006E3106">
        <w:tab/>
      </w:r>
      <w:r w:rsidRPr="006E3106">
        <w:tab/>
      </w:r>
      <w:r w:rsidRPr="006E3106">
        <w:tab/>
      </w:r>
      <w:bookmarkStart w:id="50" w:name="Check17"/>
      <w:r w:rsidR="00FA38C4" w:rsidRPr="006E3106">
        <w:fldChar w:fldCharType="begin">
          <w:ffData>
            <w:name w:val="Check17"/>
            <w:enabled/>
            <w:calcOnExit w:val="0"/>
            <w:checkBox>
              <w:sizeAuto/>
              <w:default w:val="0"/>
            </w:checkBox>
          </w:ffData>
        </w:fldChar>
      </w:r>
      <w:r w:rsidRPr="006E3106">
        <w:instrText xml:space="preserve"> FORMCHECKBOX </w:instrText>
      </w:r>
      <w:r w:rsidR="00FA38C4" w:rsidRPr="006E3106">
        <w:fldChar w:fldCharType="end"/>
      </w:r>
      <w:bookmarkEnd w:id="50"/>
      <w:r w:rsidRPr="006E3106">
        <w:t xml:space="preserve"> </w:t>
      </w:r>
      <w:proofErr w:type="spellStart"/>
      <w:r w:rsidRPr="006E3106">
        <w:t>Biosketch</w:t>
      </w:r>
      <w:proofErr w:type="spellEnd"/>
      <w:r w:rsidRPr="006E3106">
        <w:t xml:space="preserve"> (4 pages maximum)</w:t>
      </w:r>
    </w:p>
    <w:bookmarkStart w:id="51" w:name="Check18"/>
    <w:p w:rsidR="00963B1F" w:rsidRDefault="00FA38C4" w:rsidP="003C35E4">
      <w:pPr>
        <w:ind w:left="2160"/>
      </w:pPr>
      <w:r w:rsidRPr="006E3106">
        <w:fldChar w:fldCharType="begin">
          <w:ffData>
            <w:name w:val="Check18"/>
            <w:enabled/>
            <w:calcOnExit w:val="0"/>
            <w:checkBox>
              <w:sizeAuto/>
              <w:default w:val="0"/>
            </w:checkBox>
          </w:ffData>
        </w:fldChar>
      </w:r>
      <w:r w:rsidR="00963B1F" w:rsidRPr="006E3106">
        <w:instrText xml:space="preserve"> FORMCHECKBOX </w:instrText>
      </w:r>
      <w:r w:rsidRPr="006E3106">
        <w:fldChar w:fldCharType="end"/>
      </w:r>
      <w:bookmarkEnd w:id="51"/>
      <w:r w:rsidR="00963B1F" w:rsidRPr="006E3106">
        <w:t xml:space="preserve"> Mentor letter (for junior faculty at VCU 3 years or less)</w:t>
      </w:r>
      <w:r w:rsidR="003C35E4">
        <w:t xml:space="preserve"> </w:t>
      </w:r>
      <w:proofErr w:type="gramStart"/>
      <w:r w:rsidR="003C35E4" w:rsidRPr="003C35E4">
        <w:t>If</w:t>
      </w:r>
      <w:proofErr w:type="gramEnd"/>
      <w:r w:rsidR="003C35E4" w:rsidRPr="003C35E4">
        <w:t xml:space="preserve"> requesting an exception to the mentor letter requirement, please describe</w:t>
      </w:r>
      <w:r w:rsidR="003C35E4">
        <w:t>.</w:t>
      </w:r>
    </w:p>
    <w:p w:rsidR="00963B1F" w:rsidRPr="006E3106" w:rsidRDefault="00963B1F" w:rsidP="00963B1F">
      <w:bookmarkStart w:id="52" w:name="Check15"/>
      <w:r>
        <w:t>`</w:t>
      </w:r>
      <w:r>
        <w:tab/>
      </w:r>
      <w:r>
        <w:tab/>
      </w:r>
      <w:r>
        <w:tab/>
      </w:r>
      <w:r w:rsidR="00FA38C4" w:rsidRPr="006E3106">
        <w:fldChar w:fldCharType="begin">
          <w:ffData>
            <w:name w:val="Check15"/>
            <w:enabled/>
            <w:calcOnExit w:val="0"/>
            <w:checkBox>
              <w:sizeAuto/>
              <w:default w:val="0"/>
            </w:checkBox>
          </w:ffData>
        </w:fldChar>
      </w:r>
      <w:r w:rsidRPr="006E3106">
        <w:instrText xml:space="preserve"> FORMCHECKBOX </w:instrText>
      </w:r>
      <w:r w:rsidR="00FA38C4" w:rsidRPr="006E3106">
        <w:fldChar w:fldCharType="end"/>
      </w:r>
      <w:bookmarkEnd w:id="52"/>
      <w:r w:rsidRPr="006E3106">
        <w:t xml:space="preserve"> Response letter (if a revised application – 1 page)</w:t>
      </w:r>
    </w:p>
    <w:p w:rsidR="00963B1F" w:rsidRPr="006E3106" w:rsidRDefault="00963B1F" w:rsidP="00963B1F"/>
    <w:p w:rsidR="00963B1F" w:rsidRPr="006E3106" w:rsidRDefault="00963B1F" w:rsidP="00963B1F"/>
    <w:p w:rsidR="00963B1F" w:rsidRPr="006E3106" w:rsidRDefault="00963B1F" w:rsidP="00963B1F">
      <w:r>
        <w:t>2</w:t>
      </w:r>
      <w:r w:rsidRPr="006E3106">
        <w:t>.</w:t>
      </w:r>
      <w:r w:rsidRPr="006E3106">
        <w:tab/>
      </w:r>
      <w:bookmarkStart w:id="53" w:name="Check19"/>
      <w:r w:rsidR="00FA38C4" w:rsidRPr="006E3106">
        <w:fldChar w:fldCharType="begin">
          <w:ffData>
            <w:name w:val="Check19"/>
            <w:enabled/>
            <w:calcOnExit w:val="0"/>
            <w:checkBox>
              <w:sizeAuto/>
              <w:default w:val="0"/>
            </w:checkBox>
          </w:ffData>
        </w:fldChar>
      </w:r>
      <w:r w:rsidRPr="006E3106">
        <w:instrText xml:space="preserve"> FORMCHECKBOX </w:instrText>
      </w:r>
      <w:r w:rsidR="00FA38C4" w:rsidRPr="006E3106">
        <w:fldChar w:fldCharType="end"/>
      </w:r>
      <w:bookmarkEnd w:id="53"/>
      <w:r w:rsidRPr="006E3106">
        <w:t xml:space="preserve"> </w:t>
      </w:r>
      <w:r w:rsidRPr="006E3106">
        <w:tab/>
        <w:t>No PRIP Award in past 3 or 4 years (depending on rank)</w:t>
      </w:r>
    </w:p>
    <w:p w:rsidR="00963B1F" w:rsidRPr="006E3106" w:rsidRDefault="00963B1F" w:rsidP="00963B1F"/>
    <w:p w:rsidR="00963B1F" w:rsidRPr="006E3106" w:rsidRDefault="00963B1F" w:rsidP="00963B1F">
      <w:r>
        <w:t>3</w:t>
      </w:r>
      <w:r w:rsidRPr="006E3106">
        <w:t xml:space="preserve">. </w:t>
      </w:r>
      <w:bookmarkStart w:id="54" w:name="Check20"/>
      <w:r>
        <w:tab/>
      </w:r>
      <w:r w:rsidRPr="006E3106">
        <w:t xml:space="preserve"> </w:t>
      </w:r>
      <w:r w:rsidR="00FA38C4" w:rsidRPr="006E3106">
        <w:fldChar w:fldCharType="begin">
          <w:ffData>
            <w:name w:val="Check20"/>
            <w:enabled/>
            <w:calcOnExit w:val="0"/>
            <w:checkBox>
              <w:sizeAuto/>
              <w:default w:val="0"/>
            </w:checkBox>
          </w:ffData>
        </w:fldChar>
      </w:r>
      <w:r w:rsidRPr="006E3106">
        <w:instrText xml:space="preserve"> FORMCHECKBOX </w:instrText>
      </w:r>
      <w:r w:rsidR="00FA38C4" w:rsidRPr="006E3106">
        <w:fldChar w:fldCharType="end"/>
      </w:r>
      <w:bookmarkEnd w:id="54"/>
      <w:r w:rsidRPr="006E3106">
        <w:t xml:space="preserve"> </w:t>
      </w:r>
      <w:r w:rsidRPr="006E3106">
        <w:tab/>
        <w:t>Dollar limit of $50,000 ($30,000 PRIP request, $20,000 Dept. contribution)</w:t>
      </w:r>
    </w:p>
    <w:p w:rsidR="00963B1F" w:rsidRPr="006E3106" w:rsidRDefault="00963B1F" w:rsidP="00963B1F"/>
    <w:p w:rsidR="00963B1F" w:rsidRPr="006E3106" w:rsidRDefault="00963B1F" w:rsidP="00963B1F">
      <w:r>
        <w:t>4</w:t>
      </w:r>
      <w:r w:rsidRPr="006E3106">
        <w:t xml:space="preserve">. </w:t>
      </w:r>
      <w:r>
        <w:tab/>
      </w:r>
      <w:r w:rsidRPr="006E3106">
        <w:t xml:space="preserve"> </w:t>
      </w:r>
      <w:bookmarkStart w:id="55" w:name="Check21"/>
      <w:r w:rsidR="00FA38C4" w:rsidRPr="006E3106">
        <w:fldChar w:fldCharType="begin">
          <w:ffData>
            <w:name w:val="Check21"/>
            <w:enabled/>
            <w:calcOnExit w:val="0"/>
            <w:checkBox>
              <w:sizeAuto/>
              <w:default w:val="0"/>
            </w:checkBox>
          </w:ffData>
        </w:fldChar>
      </w:r>
      <w:r w:rsidRPr="006E3106">
        <w:instrText xml:space="preserve"> FORMCHECKBOX </w:instrText>
      </w:r>
      <w:r w:rsidR="00FA38C4" w:rsidRPr="006E3106">
        <w:fldChar w:fldCharType="end"/>
      </w:r>
      <w:bookmarkEnd w:id="55"/>
      <w:r w:rsidRPr="006E3106">
        <w:t xml:space="preserve">   </w:t>
      </w:r>
      <w:r>
        <w:tab/>
      </w:r>
      <w:r w:rsidRPr="006E3106">
        <w:t xml:space="preserve">Departmental and/or School/College assurance of matching funds that are in “cash” </w:t>
      </w:r>
    </w:p>
    <w:p w:rsidR="00963B1F" w:rsidRPr="006E3106" w:rsidRDefault="00963B1F" w:rsidP="00963B1F"/>
    <w:p w:rsidR="00963B1F" w:rsidRPr="006E3106" w:rsidRDefault="00963B1F" w:rsidP="00963B1F">
      <w:r>
        <w:t>5</w:t>
      </w:r>
      <w:r w:rsidRPr="006E3106">
        <w:t xml:space="preserve">. </w:t>
      </w:r>
      <w:r>
        <w:tab/>
      </w:r>
      <w:r w:rsidRPr="006E3106">
        <w:t xml:space="preserve"> </w:t>
      </w:r>
      <w:bookmarkStart w:id="56" w:name="Check22"/>
      <w:r w:rsidR="00FA38C4" w:rsidRPr="006E3106">
        <w:fldChar w:fldCharType="begin">
          <w:ffData>
            <w:name w:val="Check22"/>
            <w:enabled/>
            <w:calcOnExit w:val="0"/>
            <w:checkBox>
              <w:sizeAuto/>
              <w:default w:val="0"/>
            </w:checkBox>
          </w:ffData>
        </w:fldChar>
      </w:r>
      <w:r w:rsidRPr="006E3106">
        <w:instrText xml:space="preserve"> FORMCHECKBOX </w:instrText>
      </w:r>
      <w:r w:rsidR="00FA38C4" w:rsidRPr="006E3106">
        <w:fldChar w:fldCharType="end"/>
      </w:r>
      <w:bookmarkEnd w:id="56"/>
      <w:r w:rsidRPr="006E3106">
        <w:t xml:space="preserve"> </w:t>
      </w:r>
      <w:r w:rsidRPr="006E3106">
        <w:tab/>
        <w:t>All current and pending grants and contracts listed</w:t>
      </w:r>
    </w:p>
    <w:p w:rsidR="00963B1F" w:rsidRPr="006E3106" w:rsidRDefault="00963B1F" w:rsidP="00963B1F"/>
    <w:p w:rsidR="00963B1F" w:rsidRDefault="00963B1F" w:rsidP="00963B1F"/>
    <w:p w:rsidR="00963B1F" w:rsidRDefault="00963B1F" w:rsidP="00963B1F"/>
    <w:p w:rsidR="00963B1F" w:rsidRPr="00906FB3" w:rsidRDefault="00963B1F" w:rsidP="00963B1F">
      <w:r w:rsidRPr="00906FB3">
        <w:t>When this application form is completed please convert it to a PDF file and add any support letters (i.e., mentor letter and/or response letter) as PDFs after this page.     Then submit this single PDF to the dean of your school by close of business on the appropriate deadline date.</w:t>
      </w:r>
    </w:p>
    <w:p w:rsidR="00A8730F" w:rsidRPr="00906FB3" w:rsidRDefault="00A8730F" w:rsidP="00906FB3"/>
    <w:sectPr w:rsidR="00A8730F" w:rsidRPr="00906FB3" w:rsidSect="00813443">
      <w:footerReference w:type="even" r:id="rId9"/>
      <w:footerReference w:type="default" r:id="rId10"/>
      <w:headerReference w:type="first" r:id="rId11"/>
      <w:pgSz w:w="12240" w:h="15840"/>
      <w:pgMar w:top="1152" w:right="1152" w:bottom="1152" w:left="115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B9C" w:rsidRDefault="00865B9C">
      <w:r>
        <w:separator/>
      </w:r>
    </w:p>
  </w:endnote>
  <w:endnote w:type="continuationSeparator" w:id="0">
    <w:p w:rsidR="00865B9C" w:rsidRDefault="00865B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B9C" w:rsidRPr="006E3106" w:rsidRDefault="00FA38C4" w:rsidP="006E3106">
    <w:pPr>
      <w:pStyle w:val="Footer"/>
      <w:rPr>
        <w:rStyle w:val="PageNumber"/>
      </w:rPr>
    </w:pPr>
    <w:r w:rsidRPr="006E3106">
      <w:rPr>
        <w:rStyle w:val="PageNumber"/>
      </w:rPr>
      <w:fldChar w:fldCharType="begin"/>
    </w:r>
    <w:r w:rsidR="00865B9C" w:rsidRPr="006E3106">
      <w:rPr>
        <w:rStyle w:val="PageNumber"/>
      </w:rPr>
      <w:instrText xml:space="preserve">PAGE  </w:instrText>
    </w:r>
    <w:r w:rsidRPr="006E3106">
      <w:rPr>
        <w:rStyle w:val="PageNumber"/>
      </w:rPr>
      <w:fldChar w:fldCharType="end"/>
    </w:r>
  </w:p>
  <w:p w:rsidR="00865B9C" w:rsidRDefault="00865B9C" w:rsidP="006E310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B9C" w:rsidRPr="006E3106" w:rsidRDefault="00FA38C4" w:rsidP="006E3106">
    <w:pPr>
      <w:pStyle w:val="Footer"/>
      <w:rPr>
        <w:rStyle w:val="PageNumber"/>
      </w:rPr>
    </w:pPr>
    <w:r w:rsidRPr="006E3106">
      <w:rPr>
        <w:rStyle w:val="PageNumber"/>
      </w:rPr>
      <w:fldChar w:fldCharType="begin"/>
    </w:r>
    <w:r w:rsidR="00865B9C" w:rsidRPr="006E3106">
      <w:rPr>
        <w:rStyle w:val="PageNumber"/>
      </w:rPr>
      <w:instrText xml:space="preserve">PAGE  </w:instrText>
    </w:r>
    <w:r w:rsidRPr="006E3106">
      <w:rPr>
        <w:rStyle w:val="PageNumber"/>
      </w:rPr>
      <w:fldChar w:fldCharType="separate"/>
    </w:r>
    <w:r w:rsidR="00193D07">
      <w:rPr>
        <w:rStyle w:val="PageNumber"/>
        <w:noProof/>
      </w:rPr>
      <w:t>7</w:t>
    </w:r>
    <w:r w:rsidRPr="006E3106">
      <w:rPr>
        <w:rStyle w:val="PageNumber"/>
      </w:rPr>
      <w:fldChar w:fldCharType="end"/>
    </w:r>
  </w:p>
  <w:p w:rsidR="00865B9C" w:rsidRDefault="00865B9C" w:rsidP="006E31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B9C" w:rsidRDefault="00865B9C">
      <w:r>
        <w:separator/>
      </w:r>
    </w:p>
  </w:footnote>
  <w:footnote w:type="continuationSeparator" w:id="0">
    <w:p w:rsidR="00865B9C" w:rsidRDefault="00865B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443" w:rsidRPr="00906FB3" w:rsidRDefault="00813443" w:rsidP="003C35E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22DBF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A3E39F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5E83A0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70467A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36EC6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DCC976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61033F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B44F38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86CA70C"/>
    <w:lvl w:ilvl="0">
      <w:start w:val="1"/>
      <w:numFmt w:val="decimal"/>
      <w:pStyle w:val="ListNumber"/>
      <w:lvlText w:val="%1."/>
      <w:lvlJc w:val="left"/>
      <w:pPr>
        <w:tabs>
          <w:tab w:val="num" w:pos="360"/>
        </w:tabs>
        <w:ind w:left="360" w:hanging="360"/>
      </w:pPr>
    </w:lvl>
  </w:abstractNum>
  <w:abstractNum w:abstractNumId="9">
    <w:nsid w:val="FFFFFF89"/>
    <w:multiLevelType w:val="singleLevel"/>
    <w:tmpl w:val="4F6EBAB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38220B"/>
    <w:multiLevelType w:val="hybridMultilevel"/>
    <w:tmpl w:val="85742E70"/>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11">
    <w:nsid w:val="0C29342D"/>
    <w:multiLevelType w:val="hybridMultilevel"/>
    <w:tmpl w:val="B75269D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840"/>
        </w:tabs>
        <w:ind w:left="840" w:hanging="360"/>
      </w:pPr>
      <w:rPr>
        <w:rFonts w:ascii="Symbol" w:hAnsi="Symbol" w:hint="default"/>
      </w:rPr>
    </w:lvl>
    <w:lvl w:ilvl="2" w:tplc="04090001">
      <w:start w:val="1"/>
      <w:numFmt w:val="bullet"/>
      <w:lvlText w:val=""/>
      <w:lvlJc w:val="left"/>
      <w:pPr>
        <w:tabs>
          <w:tab w:val="num" w:pos="1080"/>
        </w:tabs>
        <w:ind w:left="1080" w:hanging="360"/>
      </w:pPr>
      <w:rPr>
        <w:rFonts w:ascii="Symbol" w:hAnsi="Symbol" w:hint="default"/>
      </w:rPr>
    </w:lvl>
    <w:lvl w:ilvl="3" w:tplc="04090001">
      <w:start w:val="1"/>
      <w:numFmt w:val="bullet"/>
      <w:lvlText w:val=""/>
      <w:lvlJc w:val="left"/>
      <w:pPr>
        <w:tabs>
          <w:tab w:val="num" w:pos="1080"/>
        </w:tabs>
        <w:ind w:left="1080" w:hanging="360"/>
      </w:pPr>
      <w:rPr>
        <w:rFonts w:ascii="Symbol" w:hAnsi="Symbol" w:hint="default"/>
      </w:rPr>
    </w:lvl>
    <w:lvl w:ilvl="4" w:tplc="04090001">
      <w:start w:val="1"/>
      <w:numFmt w:val="bullet"/>
      <w:lvlText w:val=""/>
      <w:lvlJc w:val="left"/>
      <w:pPr>
        <w:tabs>
          <w:tab w:val="num" w:pos="1080"/>
        </w:tabs>
        <w:ind w:left="1080" w:hanging="360"/>
      </w:pPr>
      <w:rPr>
        <w:rFonts w:ascii="Symbol" w:hAnsi="Symbol" w:hint="default"/>
      </w:r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79A16B7"/>
    <w:multiLevelType w:val="hybridMultilevel"/>
    <w:tmpl w:val="2C0064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3790E55"/>
    <w:multiLevelType w:val="hybridMultilevel"/>
    <w:tmpl w:val="9008089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700"/>
        </w:tabs>
        <w:ind w:left="2700" w:hanging="360"/>
      </w:pPr>
      <w:rPr>
        <w:rFonts w:ascii="Symbol" w:hAnsi="Symbol"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3D56720"/>
    <w:multiLevelType w:val="hybridMultilevel"/>
    <w:tmpl w:val="F294D87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76D32B4"/>
    <w:multiLevelType w:val="hybridMultilevel"/>
    <w:tmpl w:val="B04A80A6"/>
    <w:lvl w:ilvl="0" w:tplc="04090001">
      <w:start w:val="1"/>
      <w:numFmt w:val="bullet"/>
      <w:lvlText w:val=""/>
      <w:lvlJc w:val="left"/>
      <w:pPr>
        <w:tabs>
          <w:tab w:val="num" w:pos="1530"/>
        </w:tabs>
        <w:ind w:left="1530" w:hanging="360"/>
      </w:pPr>
      <w:rPr>
        <w:rFonts w:ascii="Symbol" w:hAnsi="Symbol" w:hint="default"/>
      </w:rPr>
    </w:lvl>
    <w:lvl w:ilvl="1" w:tplc="04090003">
      <w:start w:val="1"/>
      <w:numFmt w:val="bullet"/>
      <w:lvlText w:val="o"/>
      <w:lvlJc w:val="left"/>
      <w:pPr>
        <w:tabs>
          <w:tab w:val="num" w:pos="2250"/>
        </w:tabs>
        <w:ind w:left="2250" w:hanging="360"/>
      </w:pPr>
      <w:rPr>
        <w:rFonts w:ascii="Courier New" w:hAnsi="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16">
    <w:nsid w:val="30766E5C"/>
    <w:multiLevelType w:val="hybridMultilevel"/>
    <w:tmpl w:val="205A893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66D2440"/>
    <w:multiLevelType w:val="hybridMultilevel"/>
    <w:tmpl w:val="969EC4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3576BF"/>
    <w:multiLevelType w:val="hybridMultilevel"/>
    <w:tmpl w:val="C436F17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9DF7234"/>
    <w:multiLevelType w:val="hybridMultilevel"/>
    <w:tmpl w:val="AF16952A"/>
    <w:lvl w:ilvl="0" w:tplc="10609A96">
      <w:start w:val="2"/>
      <w:numFmt w:val="upperLetter"/>
      <w:pStyle w:val="Heading2"/>
      <w:lvlText w:val="%1."/>
      <w:lvlJc w:val="left"/>
      <w:pPr>
        <w:tabs>
          <w:tab w:val="num" w:pos="720"/>
        </w:tabs>
        <w:ind w:left="720" w:hanging="360"/>
      </w:pPr>
      <w:rPr>
        <w:rFonts w:cs="Times New Roman" w:hint="default"/>
      </w:rPr>
    </w:lvl>
    <w:lvl w:ilvl="1" w:tplc="EEFE4D52">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45C72252"/>
    <w:multiLevelType w:val="hybridMultilevel"/>
    <w:tmpl w:val="CAC68AFC"/>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080"/>
        </w:tabs>
        <w:ind w:left="1080" w:hanging="360"/>
      </w:pPr>
      <w:rPr>
        <w:rFonts w:ascii="Symbol" w:hAnsi="Symbol" w:hint="default"/>
      </w:rPr>
    </w:lvl>
    <w:lvl w:ilvl="3" w:tplc="04090001">
      <w:start w:val="1"/>
      <w:numFmt w:val="bullet"/>
      <w:lvlText w:val=""/>
      <w:lvlJc w:val="left"/>
      <w:pPr>
        <w:tabs>
          <w:tab w:val="num" w:pos="1080"/>
        </w:tabs>
        <w:ind w:left="1080" w:hanging="360"/>
      </w:pPr>
      <w:rPr>
        <w:rFonts w:ascii="Symbol" w:hAnsi="Symbol" w:hint="default"/>
      </w:rPr>
    </w:lvl>
    <w:lvl w:ilvl="4" w:tplc="04090001">
      <w:start w:val="1"/>
      <w:numFmt w:val="bullet"/>
      <w:lvlText w:val=""/>
      <w:lvlJc w:val="left"/>
      <w:pPr>
        <w:tabs>
          <w:tab w:val="num" w:pos="1080"/>
        </w:tabs>
        <w:ind w:left="1080" w:hanging="360"/>
      </w:pPr>
      <w:rPr>
        <w:rFonts w:ascii="Symbol" w:hAnsi="Symbol"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54964800"/>
    <w:multiLevelType w:val="hybridMultilevel"/>
    <w:tmpl w:val="3CB2CA3A"/>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64A269FB"/>
    <w:multiLevelType w:val="hybridMultilevel"/>
    <w:tmpl w:val="05501440"/>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64C80E41"/>
    <w:multiLevelType w:val="hybridMultilevel"/>
    <w:tmpl w:val="3056A602"/>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24">
    <w:nsid w:val="68F97147"/>
    <w:multiLevelType w:val="hybridMultilevel"/>
    <w:tmpl w:val="1AAE0832"/>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25">
    <w:nsid w:val="7D9B7132"/>
    <w:multiLevelType w:val="hybridMultilevel"/>
    <w:tmpl w:val="C3CCF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7F0B20C0"/>
    <w:multiLevelType w:val="hybridMultilevel"/>
    <w:tmpl w:val="364EE1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1"/>
  </w:num>
  <w:num w:numId="3">
    <w:abstractNumId w:val="22"/>
  </w:num>
  <w:num w:numId="4">
    <w:abstractNumId w:val="11"/>
  </w:num>
  <w:num w:numId="5">
    <w:abstractNumId w:val="13"/>
  </w:num>
  <w:num w:numId="6">
    <w:abstractNumId w:val="26"/>
  </w:num>
  <w:num w:numId="7">
    <w:abstractNumId w:val="14"/>
  </w:num>
  <w:num w:numId="8">
    <w:abstractNumId w:val="16"/>
  </w:num>
  <w:num w:numId="9">
    <w:abstractNumId w:val="25"/>
  </w:num>
  <w:num w:numId="10">
    <w:abstractNumId w:val="20"/>
  </w:num>
  <w:num w:numId="11">
    <w:abstractNumId w:val="18"/>
  </w:num>
  <w:num w:numId="12">
    <w:abstractNumId w:val="19"/>
  </w:num>
  <w:num w:numId="13">
    <w:abstractNumId w:val="24"/>
  </w:num>
  <w:num w:numId="14">
    <w:abstractNumId w:val="10"/>
  </w:num>
  <w:num w:numId="15">
    <w:abstractNumId w:val="23"/>
  </w:num>
  <w:num w:numId="16">
    <w:abstractNumId w:val="15"/>
  </w:num>
  <w:num w:numId="17">
    <w:abstractNumId w:val="12"/>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cumentProtection w:edit="forms" w:formatting="1" w:enforcement="0"/>
  <w:defaultTabStop w:val="720"/>
  <w:drawingGridHorizontalSpacing w:val="120"/>
  <w:displayHorizontalDrawingGridEvery w:val="2"/>
  <w:displayVerticalDrawingGridEvery w:val="2"/>
  <w:characterSpacingControl w:val="doNotCompress"/>
  <w:hdrShapeDefaults>
    <o:shapedefaults v:ext="edit" spidmax="22529"/>
  </w:hdrShapeDefaults>
  <w:footnotePr>
    <w:footnote w:id="-1"/>
    <w:footnote w:id="0"/>
  </w:footnotePr>
  <w:endnotePr>
    <w:endnote w:id="-1"/>
    <w:endnote w:id="0"/>
  </w:endnotePr>
  <w:compat/>
  <w:rsids>
    <w:rsidRoot w:val="00D63DEE"/>
    <w:rsid w:val="00001FD3"/>
    <w:rsid w:val="000027E1"/>
    <w:rsid w:val="0000291F"/>
    <w:rsid w:val="00024865"/>
    <w:rsid w:val="00043786"/>
    <w:rsid w:val="00045B52"/>
    <w:rsid w:val="00066BD3"/>
    <w:rsid w:val="000673C3"/>
    <w:rsid w:val="00067D13"/>
    <w:rsid w:val="00070CB4"/>
    <w:rsid w:val="000744FD"/>
    <w:rsid w:val="00094715"/>
    <w:rsid w:val="000B555F"/>
    <w:rsid w:val="000C6814"/>
    <w:rsid w:val="000D38BA"/>
    <w:rsid w:val="000F50E0"/>
    <w:rsid w:val="000F65C3"/>
    <w:rsid w:val="001119BA"/>
    <w:rsid w:val="00141A9B"/>
    <w:rsid w:val="001544F8"/>
    <w:rsid w:val="00165D3A"/>
    <w:rsid w:val="001717A5"/>
    <w:rsid w:val="00171EE6"/>
    <w:rsid w:val="00181DCC"/>
    <w:rsid w:val="0018459D"/>
    <w:rsid w:val="001936A9"/>
    <w:rsid w:val="00193D07"/>
    <w:rsid w:val="001A48C4"/>
    <w:rsid w:val="001B29F3"/>
    <w:rsid w:val="001C0A56"/>
    <w:rsid w:val="001C6BF6"/>
    <w:rsid w:val="0023551B"/>
    <w:rsid w:val="00247ED8"/>
    <w:rsid w:val="00267D72"/>
    <w:rsid w:val="00273AB5"/>
    <w:rsid w:val="00274994"/>
    <w:rsid w:val="00296B41"/>
    <w:rsid w:val="002B6B2C"/>
    <w:rsid w:val="002C1496"/>
    <w:rsid w:val="002C5EFF"/>
    <w:rsid w:val="002E1959"/>
    <w:rsid w:val="002E6363"/>
    <w:rsid w:val="002F33D8"/>
    <w:rsid w:val="00310AC5"/>
    <w:rsid w:val="00316371"/>
    <w:rsid w:val="00330E6E"/>
    <w:rsid w:val="003321E2"/>
    <w:rsid w:val="00345161"/>
    <w:rsid w:val="00351A50"/>
    <w:rsid w:val="00352CA1"/>
    <w:rsid w:val="0038564F"/>
    <w:rsid w:val="00387B9F"/>
    <w:rsid w:val="00392BBD"/>
    <w:rsid w:val="00393A15"/>
    <w:rsid w:val="00393F57"/>
    <w:rsid w:val="003A6E5E"/>
    <w:rsid w:val="003B63C9"/>
    <w:rsid w:val="003C35E4"/>
    <w:rsid w:val="003C57BC"/>
    <w:rsid w:val="003D278A"/>
    <w:rsid w:val="003E0EBE"/>
    <w:rsid w:val="003F18F0"/>
    <w:rsid w:val="003F4207"/>
    <w:rsid w:val="003F5103"/>
    <w:rsid w:val="003F5752"/>
    <w:rsid w:val="004104F6"/>
    <w:rsid w:val="004122EF"/>
    <w:rsid w:val="004123B1"/>
    <w:rsid w:val="004414F5"/>
    <w:rsid w:val="00463669"/>
    <w:rsid w:val="004640BE"/>
    <w:rsid w:val="00464A59"/>
    <w:rsid w:val="00481D7E"/>
    <w:rsid w:val="004830B7"/>
    <w:rsid w:val="00483E2D"/>
    <w:rsid w:val="0049154B"/>
    <w:rsid w:val="004A413D"/>
    <w:rsid w:val="00517EEF"/>
    <w:rsid w:val="00544F16"/>
    <w:rsid w:val="00592276"/>
    <w:rsid w:val="005933A8"/>
    <w:rsid w:val="00594D27"/>
    <w:rsid w:val="005A6AD2"/>
    <w:rsid w:val="005B3E49"/>
    <w:rsid w:val="005B6525"/>
    <w:rsid w:val="005C69B3"/>
    <w:rsid w:val="005C73CC"/>
    <w:rsid w:val="005D1A9B"/>
    <w:rsid w:val="005D693B"/>
    <w:rsid w:val="005E42D4"/>
    <w:rsid w:val="005E4AEA"/>
    <w:rsid w:val="00606243"/>
    <w:rsid w:val="006137CB"/>
    <w:rsid w:val="0062275C"/>
    <w:rsid w:val="00622869"/>
    <w:rsid w:val="00627290"/>
    <w:rsid w:val="00631499"/>
    <w:rsid w:val="00637C38"/>
    <w:rsid w:val="00641F05"/>
    <w:rsid w:val="00647DC2"/>
    <w:rsid w:val="006518F8"/>
    <w:rsid w:val="00661676"/>
    <w:rsid w:val="006700E2"/>
    <w:rsid w:val="0068162F"/>
    <w:rsid w:val="0068295A"/>
    <w:rsid w:val="006836F0"/>
    <w:rsid w:val="00695A86"/>
    <w:rsid w:val="006A0F3B"/>
    <w:rsid w:val="006B1573"/>
    <w:rsid w:val="006D6F69"/>
    <w:rsid w:val="006E0867"/>
    <w:rsid w:val="006E0BE1"/>
    <w:rsid w:val="006E3106"/>
    <w:rsid w:val="006E71A7"/>
    <w:rsid w:val="006F3216"/>
    <w:rsid w:val="006F4AF6"/>
    <w:rsid w:val="00717CD9"/>
    <w:rsid w:val="00733FC6"/>
    <w:rsid w:val="00734680"/>
    <w:rsid w:val="007368F8"/>
    <w:rsid w:val="0079657F"/>
    <w:rsid w:val="007A28AC"/>
    <w:rsid w:val="007A330E"/>
    <w:rsid w:val="007B5B3B"/>
    <w:rsid w:val="007B7B25"/>
    <w:rsid w:val="007C14CE"/>
    <w:rsid w:val="007D5563"/>
    <w:rsid w:val="007F6805"/>
    <w:rsid w:val="00807FE3"/>
    <w:rsid w:val="00813443"/>
    <w:rsid w:val="0081356B"/>
    <w:rsid w:val="0081509A"/>
    <w:rsid w:val="0081544D"/>
    <w:rsid w:val="00824E90"/>
    <w:rsid w:val="00832700"/>
    <w:rsid w:val="00853244"/>
    <w:rsid w:val="00862409"/>
    <w:rsid w:val="00865B9C"/>
    <w:rsid w:val="008854C4"/>
    <w:rsid w:val="00892513"/>
    <w:rsid w:val="008A0399"/>
    <w:rsid w:val="008B4958"/>
    <w:rsid w:val="008E01AB"/>
    <w:rsid w:val="008E236C"/>
    <w:rsid w:val="008E2712"/>
    <w:rsid w:val="008F41B3"/>
    <w:rsid w:val="008F79D4"/>
    <w:rsid w:val="00906FB3"/>
    <w:rsid w:val="009075DB"/>
    <w:rsid w:val="00921D53"/>
    <w:rsid w:val="00923C06"/>
    <w:rsid w:val="00931966"/>
    <w:rsid w:val="009479C4"/>
    <w:rsid w:val="00956B73"/>
    <w:rsid w:val="00963B1F"/>
    <w:rsid w:val="00964A9D"/>
    <w:rsid w:val="00965403"/>
    <w:rsid w:val="009742B3"/>
    <w:rsid w:val="009A3587"/>
    <w:rsid w:val="009C095F"/>
    <w:rsid w:val="009D2410"/>
    <w:rsid w:val="009D745C"/>
    <w:rsid w:val="009F5042"/>
    <w:rsid w:val="00A246A1"/>
    <w:rsid w:val="00A55A90"/>
    <w:rsid w:val="00A77190"/>
    <w:rsid w:val="00A77AAD"/>
    <w:rsid w:val="00A8730F"/>
    <w:rsid w:val="00A947CC"/>
    <w:rsid w:val="00AB106C"/>
    <w:rsid w:val="00AC0DB4"/>
    <w:rsid w:val="00AF09E9"/>
    <w:rsid w:val="00AF4594"/>
    <w:rsid w:val="00B11599"/>
    <w:rsid w:val="00B13573"/>
    <w:rsid w:val="00B5117C"/>
    <w:rsid w:val="00B5670E"/>
    <w:rsid w:val="00B5764C"/>
    <w:rsid w:val="00B6361C"/>
    <w:rsid w:val="00B737A6"/>
    <w:rsid w:val="00BA4740"/>
    <w:rsid w:val="00BC7A96"/>
    <w:rsid w:val="00BE4FCE"/>
    <w:rsid w:val="00BE552A"/>
    <w:rsid w:val="00BF7891"/>
    <w:rsid w:val="00C1603C"/>
    <w:rsid w:val="00C221D1"/>
    <w:rsid w:val="00C24FC8"/>
    <w:rsid w:val="00C31503"/>
    <w:rsid w:val="00C455CD"/>
    <w:rsid w:val="00C50BDF"/>
    <w:rsid w:val="00C61CE1"/>
    <w:rsid w:val="00C77097"/>
    <w:rsid w:val="00C77133"/>
    <w:rsid w:val="00C8682C"/>
    <w:rsid w:val="00C95116"/>
    <w:rsid w:val="00CA336E"/>
    <w:rsid w:val="00CB18B7"/>
    <w:rsid w:val="00CC7D24"/>
    <w:rsid w:val="00CD08A1"/>
    <w:rsid w:val="00CD5FEE"/>
    <w:rsid w:val="00CE0E91"/>
    <w:rsid w:val="00CE51AD"/>
    <w:rsid w:val="00CF79B1"/>
    <w:rsid w:val="00D00645"/>
    <w:rsid w:val="00D046CF"/>
    <w:rsid w:val="00D10AB3"/>
    <w:rsid w:val="00D176AA"/>
    <w:rsid w:val="00D22408"/>
    <w:rsid w:val="00D331F5"/>
    <w:rsid w:val="00D41D91"/>
    <w:rsid w:val="00D5720A"/>
    <w:rsid w:val="00D63DEE"/>
    <w:rsid w:val="00D651DF"/>
    <w:rsid w:val="00D731D0"/>
    <w:rsid w:val="00D75D1D"/>
    <w:rsid w:val="00D81198"/>
    <w:rsid w:val="00D9378D"/>
    <w:rsid w:val="00D9781F"/>
    <w:rsid w:val="00DA487A"/>
    <w:rsid w:val="00DA4968"/>
    <w:rsid w:val="00DB6F83"/>
    <w:rsid w:val="00DC20BF"/>
    <w:rsid w:val="00DC4552"/>
    <w:rsid w:val="00DC60EC"/>
    <w:rsid w:val="00DC7B9F"/>
    <w:rsid w:val="00DD3C48"/>
    <w:rsid w:val="00DF51CC"/>
    <w:rsid w:val="00E23DA4"/>
    <w:rsid w:val="00E55FC3"/>
    <w:rsid w:val="00E62A05"/>
    <w:rsid w:val="00E6388E"/>
    <w:rsid w:val="00E860D9"/>
    <w:rsid w:val="00E94085"/>
    <w:rsid w:val="00EB046A"/>
    <w:rsid w:val="00EB40AE"/>
    <w:rsid w:val="00EC3A27"/>
    <w:rsid w:val="00ED3D99"/>
    <w:rsid w:val="00ED6AF8"/>
    <w:rsid w:val="00F035CB"/>
    <w:rsid w:val="00F071C4"/>
    <w:rsid w:val="00F11F86"/>
    <w:rsid w:val="00F1513D"/>
    <w:rsid w:val="00F43F6D"/>
    <w:rsid w:val="00F462B7"/>
    <w:rsid w:val="00F56E68"/>
    <w:rsid w:val="00F61C91"/>
    <w:rsid w:val="00F62CF4"/>
    <w:rsid w:val="00F92715"/>
    <w:rsid w:val="00F93227"/>
    <w:rsid w:val="00F946D5"/>
    <w:rsid w:val="00FA009A"/>
    <w:rsid w:val="00FA38C4"/>
    <w:rsid w:val="00FB1D50"/>
    <w:rsid w:val="00FC7FF5"/>
    <w:rsid w:val="00FD3DBA"/>
    <w:rsid w:val="00FD65DD"/>
    <w:rsid w:val="00FE6F66"/>
    <w:rsid w:val="00FF4020"/>
    <w:rsid w:val="00FF45CD"/>
    <w:rsid w:val="00FF4B9E"/>
    <w:rsid w:val="00FF5C8F"/>
    <w:rsid w:val="00FF6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513D"/>
    <w:rPr>
      <w:rFonts w:ascii="Times" w:hAnsi="Times"/>
      <w:sz w:val="24"/>
    </w:rPr>
  </w:style>
  <w:style w:type="paragraph" w:styleId="Heading1">
    <w:name w:val="heading 1"/>
    <w:basedOn w:val="Normal"/>
    <w:next w:val="Normal"/>
    <w:link w:val="Heading1Char"/>
    <w:qFormat/>
    <w:rsid w:val="00DC20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A8730F"/>
    <w:pPr>
      <w:keepNext/>
      <w:widowControl w:val="0"/>
      <w:numPr>
        <w:numId w:val="12"/>
      </w:numPr>
      <w:tabs>
        <w:tab w:val="clear" w:pos="720"/>
        <w:tab w:val="num" w:pos="360"/>
        <w:tab w:val="left" w:pos="810"/>
      </w:tabs>
      <w:ind w:hanging="720"/>
      <w:outlineLvl w:val="1"/>
    </w:pPr>
    <w:rPr>
      <w:rFonts w:ascii="Arial" w:hAnsi="Arial" w:cs="Arial"/>
      <w:b/>
    </w:rPr>
  </w:style>
  <w:style w:type="paragraph" w:styleId="Heading3">
    <w:name w:val="heading 3"/>
    <w:basedOn w:val="Normal"/>
    <w:next w:val="Normal"/>
    <w:qFormat/>
    <w:rsid w:val="00A8730F"/>
    <w:pPr>
      <w:keepNext/>
      <w:outlineLvl w:val="2"/>
    </w:pPr>
    <w:rPr>
      <w:rFonts w:ascii="Arial" w:hAnsi="Arial" w:cs="Arial"/>
      <w:b/>
      <w:bCs/>
    </w:rPr>
  </w:style>
  <w:style w:type="paragraph" w:styleId="Heading4">
    <w:name w:val="heading 4"/>
    <w:basedOn w:val="Normal"/>
    <w:next w:val="Normal"/>
    <w:qFormat/>
    <w:rsid w:val="00A8730F"/>
    <w:pPr>
      <w:keepNext/>
      <w:widowControl w:val="0"/>
      <w:pBdr>
        <w:top w:val="double" w:sz="12" w:space="7" w:color="000000"/>
        <w:left w:val="double" w:sz="12" w:space="0" w:color="000000"/>
        <w:bottom w:val="double" w:sz="12" w:space="6" w:color="000000"/>
        <w:right w:val="double" w:sz="12" w:space="0" w:color="000000"/>
      </w:pBdr>
      <w:shd w:val="pct12" w:color="000000" w:fill="auto"/>
      <w:tabs>
        <w:tab w:val="left" w:pos="810"/>
      </w:tabs>
      <w:outlineLvl w:val="3"/>
    </w:pPr>
    <w:rPr>
      <w:rFonts w:ascii="Arial" w:hAnsi="Arial" w:cs="Arial"/>
      <w:b/>
      <w:bCs/>
    </w:rPr>
  </w:style>
  <w:style w:type="paragraph" w:styleId="Heading5">
    <w:name w:val="heading 5"/>
    <w:basedOn w:val="Normal"/>
    <w:next w:val="Normal"/>
    <w:qFormat/>
    <w:rsid w:val="00A8730F"/>
    <w:pPr>
      <w:keepNext/>
      <w:widowControl w:val="0"/>
      <w:tabs>
        <w:tab w:val="left" w:pos="810"/>
        <w:tab w:val="center" w:pos="4860"/>
      </w:tabs>
      <w:jc w:val="center"/>
      <w:outlineLvl w:val="4"/>
    </w:pPr>
    <w:rPr>
      <w:rFonts w:ascii="Arial" w:hAnsi="Arial" w:cs="Arial"/>
      <w:b/>
    </w:rPr>
  </w:style>
  <w:style w:type="paragraph" w:styleId="Heading6">
    <w:name w:val="heading 6"/>
    <w:basedOn w:val="Normal"/>
    <w:next w:val="Normal"/>
    <w:qFormat/>
    <w:rsid w:val="00A8730F"/>
    <w:pPr>
      <w:keepNext/>
      <w:widowControl w:val="0"/>
      <w:tabs>
        <w:tab w:val="left" w:pos="810"/>
        <w:tab w:val="center" w:pos="4860"/>
      </w:tabs>
      <w:jc w:val="center"/>
      <w:outlineLvl w:val="5"/>
    </w:pPr>
    <w:rPr>
      <w:rFonts w:ascii="Arial" w:hAnsi="Arial" w:cs="Arial"/>
      <w:u w:val="single"/>
    </w:rPr>
  </w:style>
  <w:style w:type="paragraph" w:styleId="Heading7">
    <w:name w:val="heading 7"/>
    <w:basedOn w:val="Normal"/>
    <w:next w:val="Normal"/>
    <w:link w:val="Heading7Char"/>
    <w:semiHidden/>
    <w:unhideWhenUsed/>
    <w:qFormat/>
    <w:rsid w:val="00DC20B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C20BF"/>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DC20BF"/>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81DCC"/>
    <w:rPr>
      <w:color w:val="006666"/>
      <w:u w:val="single"/>
    </w:rPr>
  </w:style>
  <w:style w:type="paragraph" w:styleId="Header">
    <w:name w:val="header"/>
    <w:basedOn w:val="Normal"/>
    <w:link w:val="HeaderChar"/>
    <w:uiPriority w:val="99"/>
    <w:rsid w:val="00A8730F"/>
    <w:pPr>
      <w:tabs>
        <w:tab w:val="center" w:pos="4320"/>
        <w:tab w:val="right" w:pos="8640"/>
      </w:tabs>
    </w:pPr>
    <w:rPr>
      <w:rFonts w:ascii="Times New Roman" w:hAnsi="Times New Roman"/>
    </w:rPr>
  </w:style>
  <w:style w:type="paragraph" w:styleId="BalloonText">
    <w:name w:val="Balloon Text"/>
    <w:basedOn w:val="Normal"/>
    <w:semiHidden/>
    <w:rsid w:val="00A8730F"/>
    <w:rPr>
      <w:rFonts w:ascii="Tahoma" w:hAnsi="Tahoma" w:cs="Tahoma"/>
      <w:sz w:val="16"/>
      <w:szCs w:val="16"/>
    </w:rPr>
  </w:style>
  <w:style w:type="paragraph" w:styleId="BlockText">
    <w:name w:val="Block Text"/>
    <w:basedOn w:val="Normal"/>
    <w:rsid w:val="00A8730F"/>
    <w:pPr>
      <w:widowControl w:val="0"/>
      <w:tabs>
        <w:tab w:val="num" w:pos="90"/>
        <w:tab w:val="left" w:pos="720"/>
        <w:tab w:val="left" w:pos="810"/>
        <w:tab w:val="left" w:pos="2160"/>
      </w:tabs>
      <w:autoSpaceDE w:val="0"/>
      <w:autoSpaceDN w:val="0"/>
      <w:adjustRightInd w:val="0"/>
      <w:spacing w:before="177" w:line="276" w:lineRule="exact"/>
      <w:ind w:left="720" w:right="180" w:hanging="990"/>
    </w:pPr>
    <w:rPr>
      <w:rFonts w:ascii="Arial" w:hAnsi="Arial" w:cs="Arial"/>
      <w:color w:val="000000"/>
      <w:sz w:val="22"/>
      <w:szCs w:val="22"/>
    </w:rPr>
  </w:style>
  <w:style w:type="character" w:styleId="CommentReference">
    <w:name w:val="annotation reference"/>
    <w:basedOn w:val="DefaultParagraphFont"/>
    <w:rsid w:val="008F79D4"/>
    <w:rPr>
      <w:sz w:val="16"/>
      <w:szCs w:val="16"/>
    </w:rPr>
  </w:style>
  <w:style w:type="paragraph" w:styleId="CommentText">
    <w:name w:val="annotation text"/>
    <w:basedOn w:val="Normal"/>
    <w:link w:val="CommentTextChar"/>
    <w:rsid w:val="008F79D4"/>
    <w:rPr>
      <w:sz w:val="20"/>
    </w:rPr>
  </w:style>
  <w:style w:type="character" w:customStyle="1" w:styleId="CommentTextChar">
    <w:name w:val="Comment Text Char"/>
    <w:basedOn w:val="DefaultParagraphFont"/>
    <w:link w:val="CommentText"/>
    <w:rsid w:val="008F79D4"/>
    <w:rPr>
      <w:rFonts w:ascii="Times" w:hAnsi="Times"/>
    </w:rPr>
  </w:style>
  <w:style w:type="paragraph" w:styleId="CommentSubject">
    <w:name w:val="annotation subject"/>
    <w:basedOn w:val="CommentText"/>
    <w:next w:val="CommentText"/>
    <w:link w:val="CommentSubjectChar"/>
    <w:rsid w:val="008F79D4"/>
    <w:rPr>
      <w:b/>
      <w:bCs/>
    </w:rPr>
  </w:style>
  <w:style w:type="character" w:customStyle="1" w:styleId="CommentSubjectChar">
    <w:name w:val="Comment Subject Char"/>
    <w:basedOn w:val="CommentTextChar"/>
    <w:link w:val="CommentSubject"/>
    <w:rsid w:val="008F79D4"/>
    <w:rPr>
      <w:b/>
      <w:bCs/>
    </w:rPr>
  </w:style>
  <w:style w:type="paragraph" w:styleId="Subtitle">
    <w:name w:val="Subtitle"/>
    <w:basedOn w:val="Normal"/>
    <w:next w:val="Normal"/>
    <w:link w:val="SubtitleChar"/>
    <w:qFormat/>
    <w:rsid w:val="00FC7FF5"/>
    <w:pPr>
      <w:keepNext/>
      <w:autoSpaceDE w:val="0"/>
      <w:autoSpaceDN w:val="0"/>
      <w:spacing w:before="360" w:after="120"/>
      <w:outlineLvl w:val="1"/>
    </w:pPr>
    <w:rPr>
      <w:rFonts w:ascii="Arial" w:hAnsi="Arial"/>
      <w:b/>
      <w:sz w:val="22"/>
      <w:szCs w:val="24"/>
    </w:rPr>
  </w:style>
  <w:style w:type="character" w:customStyle="1" w:styleId="SubtitleChar">
    <w:name w:val="Subtitle Char"/>
    <w:basedOn w:val="DefaultParagraphFont"/>
    <w:link w:val="Subtitle"/>
    <w:rsid w:val="00FC7FF5"/>
    <w:rPr>
      <w:rFonts w:ascii="Arial" w:hAnsi="Arial"/>
      <w:b/>
      <w:sz w:val="22"/>
      <w:szCs w:val="24"/>
      <w:lang w:val="en-US" w:eastAsia="en-US" w:bidi="ar-SA"/>
    </w:rPr>
  </w:style>
  <w:style w:type="character" w:styleId="Strong">
    <w:name w:val="Strong"/>
    <w:basedOn w:val="DefaultParagraphFont"/>
    <w:qFormat/>
    <w:rsid w:val="00FC7FF5"/>
    <w:rPr>
      <w:b/>
      <w:bCs/>
    </w:rPr>
  </w:style>
  <w:style w:type="character" w:styleId="Emphasis">
    <w:name w:val="Emphasis"/>
    <w:basedOn w:val="DefaultParagraphFont"/>
    <w:qFormat/>
    <w:rsid w:val="00FC7FF5"/>
    <w:rPr>
      <w:i/>
      <w:iCs/>
    </w:rPr>
  </w:style>
  <w:style w:type="paragraph" w:styleId="Footer">
    <w:name w:val="footer"/>
    <w:basedOn w:val="Normal"/>
    <w:rsid w:val="00247ED8"/>
    <w:pPr>
      <w:tabs>
        <w:tab w:val="center" w:pos="4320"/>
        <w:tab w:val="right" w:pos="8640"/>
      </w:tabs>
    </w:pPr>
  </w:style>
  <w:style w:type="character" w:styleId="PageNumber">
    <w:name w:val="page number"/>
    <w:basedOn w:val="DefaultParagraphFont"/>
    <w:rsid w:val="00247ED8"/>
  </w:style>
  <w:style w:type="character" w:styleId="PlaceholderText">
    <w:name w:val="Placeholder Text"/>
    <w:basedOn w:val="DefaultParagraphFont"/>
    <w:uiPriority w:val="99"/>
    <w:semiHidden/>
    <w:rsid w:val="00807FE3"/>
    <w:rPr>
      <w:color w:val="808080"/>
    </w:rPr>
  </w:style>
  <w:style w:type="table" w:styleId="TableGrid">
    <w:name w:val="Table Grid"/>
    <w:basedOn w:val="TableNormal"/>
    <w:rsid w:val="00067D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DC20BF"/>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semiHidden/>
    <w:unhideWhenUsed/>
    <w:rsid w:val="00DC20BF"/>
  </w:style>
  <w:style w:type="paragraph" w:styleId="BodyText">
    <w:name w:val="Body Text"/>
    <w:basedOn w:val="Normal"/>
    <w:link w:val="BodyTextChar"/>
    <w:rsid w:val="00DC20BF"/>
    <w:pPr>
      <w:spacing w:after="120"/>
    </w:pPr>
  </w:style>
  <w:style w:type="character" w:customStyle="1" w:styleId="BodyTextChar">
    <w:name w:val="Body Text Char"/>
    <w:basedOn w:val="DefaultParagraphFont"/>
    <w:link w:val="BodyText"/>
    <w:rsid w:val="00DC20BF"/>
    <w:rPr>
      <w:rFonts w:ascii="Times" w:hAnsi="Times"/>
      <w:sz w:val="24"/>
    </w:rPr>
  </w:style>
  <w:style w:type="paragraph" w:styleId="BodyText2">
    <w:name w:val="Body Text 2"/>
    <w:basedOn w:val="Normal"/>
    <w:link w:val="BodyText2Char"/>
    <w:rsid w:val="00DC20BF"/>
    <w:pPr>
      <w:spacing w:after="120" w:line="480" w:lineRule="auto"/>
    </w:pPr>
  </w:style>
  <w:style w:type="character" w:customStyle="1" w:styleId="BodyText2Char">
    <w:name w:val="Body Text 2 Char"/>
    <w:basedOn w:val="DefaultParagraphFont"/>
    <w:link w:val="BodyText2"/>
    <w:rsid w:val="00DC20BF"/>
    <w:rPr>
      <w:rFonts w:ascii="Times" w:hAnsi="Times"/>
      <w:sz w:val="24"/>
    </w:rPr>
  </w:style>
  <w:style w:type="paragraph" w:styleId="BodyText3">
    <w:name w:val="Body Text 3"/>
    <w:basedOn w:val="Normal"/>
    <w:link w:val="BodyText3Char"/>
    <w:rsid w:val="00DC20BF"/>
    <w:pPr>
      <w:spacing w:after="120"/>
    </w:pPr>
    <w:rPr>
      <w:sz w:val="16"/>
      <w:szCs w:val="16"/>
    </w:rPr>
  </w:style>
  <w:style w:type="character" w:customStyle="1" w:styleId="BodyText3Char">
    <w:name w:val="Body Text 3 Char"/>
    <w:basedOn w:val="DefaultParagraphFont"/>
    <w:link w:val="BodyText3"/>
    <w:rsid w:val="00DC20BF"/>
    <w:rPr>
      <w:rFonts w:ascii="Times" w:hAnsi="Times"/>
      <w:sz w:val="16"/>
      <w:szCs w:val="16"/>
    </w:rPr>
  </w:style>
  <w:style w:type="paragraph" w:styleId="BodyTextFirstIndent">
    <w:name w:val="Body Text First Indent"/>
    <w:basedOn w:val="BodyText"/>
    <w:link w:val="BodyTextFirstIndentChar"/>
    <w:rsid w:val="00DC20BF"/>
    <w:pPr>
      <w:spacing w:after="0"/>
      <w:ind w:firstLine="360"/>
    </w:pPr>
  </w:style>
  <w:style w:type="character" w:customStyle="1" w:styleId="BodyTextFirstIndentChar">
    <w:name w:val="Body Text First Indent Char"/>
    <w:basedOn w:val="BodyTextChar"/>
    <w:link w:val="BodyTextFirstIndent"/>
    <w:rsid w:val="00DC20BF"/>
  </w:style>
  <w:style w:type="paragraph" w:styleId="BodyTextIndent">
    <w:name w:val="Body Text Indent"/>
    <w:basedOn w:val="Normal"/>
    <w:link w:val="BodyTextIndentChar"/>
    <w:rsid w:val="00DC20BF"/>
    <w:pPr>
      <w:spacing w:after="120"/>
      <w:ind w:left="360"/>
    </w:pPr>
  </w:style>
  <w:style w:type="character" w:customStyle="1" w:styleId="BodyTextIndentChar">
    <w:name w:val="Body Text Indent Char"/>
    <w:basedOn w:val="DefaultParagraphFont"/>
    <w:link w:val="BodyTextIndent"/>
    <w:rsid w:val="00DC20BF"/>
    <w:rPr>
      <w:rFonts w:ascii="Times" w:hAnsi="Times"/>
      <w:sz w:val="24"/>
    </w:rPr>
  </w:style>
  <w:style w:type="paragraph" w:styleId="BodyTextFirstIndent2">
    <w:name w:val="Body Text First Indent 2"/>
    <w:basedOn w:val="BodyTextIndent"/>
    <w:link w:val="BodyTextFirstIndent2Char"/>
    <w:rsid w:val="00DC20BF"/>
    <w:pPr>
      <w:spacing w:after="0"/>
      <w:ind w:firstLine="360"/>
    </w:pPr>
  </w:style>
  <w:style w:type="character" w:customStyle="1" w:styleId="BodyTextFirstIndent2Char">
    <w:name w:val="Body Text First Indent 2 Char"/>
    <w:basedOn w:val="BodyTextIndentChar"/>
    <w:link w:val="BodyTextFirstIndent2"/>
    <w:rsid w:val="00DC20BF"/>
  </w:style>
  <w:style w:type="paragraph" w:styleId="BodyTextIndent2">
    <w:name w:val="Body Text Indent 2"/>
    <w:basedOn w:val="Normal"/>
    <w:link w:val="BodyTextIndent2Char"/>
    <w:rsid w:val="00DC20BF"/>
    <w:pPr>
      <w:spacing w:after="120" w:line="480" w:lineRule="auto"/>
      <w:ind w:left="360"/>
    </w:pPr>
  </w:style>
  <w:style w:type="character" w:customStyle="1" w:styleId="BodyTextIndent2Char">
    <w:name w:val="Body Text Indent 2 Char"/>
    <w:basedOn w:val="DefaultParagraphFont"/>
    <w:link w:val="BodyTextIndent2"/>
    <w:rsid w:val="00DC20BF"/>
    <w:rPr>
      <w:rFonts w:ascii="Times" w:hAnsi="Times"/>
      <w:sz w:val="24"/>
    </w:rPr>
  </w:style>
  <w:style w:type="paragraph" w:styleId="BodyTextIndent3">
    <w:name w:val="Body Text Indent 3"/>
    <w:basedOn w:val="Normal"/>
    <w:link w:val="BodyTextIndent3Char"/>
    <w:rsid w:val="00DC20BF"/>
    <w:pPr>
      <w:spacing w:after="120"/>
      <w:ind w:left="360"/>
    </w:pPr>
    <w:rPr>
      <w:sz w:val="16"/>
      <w:szCs w:val="16"/>
    </w:rPr>
  </w:style>
  <w:style w:type="character" w:customStyle="1" w:styleId="BodyTextIndent3Char">
    <w:name w:val="Body Text Indent 3 Char"/>
    <w:basedOn w:val="DefaultParagraphFont"/>
    <w:link w:val="BodyTextIndent3"/>
    <w:rsid w:val="00DC20BF"/>
    <w:rPr>
      <w:rFonts w:ascii="Times" w:hAnsi="Times"/>
      <w:sz w:val="16"/>
      <w:szCs w:val="16"/>
    </w:rPr>
  </w:style>
  <w:style w:type="paragraph" w:styleId="Caption">
    <w:name w:val="caption"/>
    <w:basedOn w:val="Normal"/>
    <w:next w:val="Normal"/>
    <w:semiHidden/>
    <w:unhideWhenUsed/>
    <w:qFormat/>
    <w:rsid w:val="00DC20BF"/>
    <w:pPr>
      <w:spacing w:after="200"/>
    </w:pPr>
    <w:rPr>
      <w:b/>
      <w:bCs/>
      <w:color w:val="4F81BD" w:themeColor="accent1"/>
      <w:sz w:val="18"/>
      <w:szCs w:val="18"/>
    </w:rPr>
  </w:style>
  <w:style w:type="paragraph" w:styleId="Closing">
    <w:name w:val="Closing"/>
    <w:basedOn w:val="Normal"/>
    <w:link w:val="ClosingChar"/>
    <w:rsid w:val="00DC20BF"/>
    <w:pPr>
      <w:ind w:left="4320"/>
    </w:pPr>
  </w:style>
  <w:style w:type="character" w:customStyle="1" w:styleId="ClosingChar">
    <w:name w:val="Closing Char"/>
    <w:basedOn w:val="DefaultParagraphFont"/>
    <w:link w:val="Closing"/>
    <w:rsid w:val="00DC20BF"/>
    <w:rPr>
      <w:rFonts w:ascii="Times" w:hAnsi="Times"/>
      <w:sz w:val="24"/>
    </w:rPr>
  </w:style>
  <w:style w:type="paragraph" w:styleId="Date">
    <w:name w:val="Date"/>
    <w:basedOn w:val="Normal"/>
    <w:next w:val="Normal"/>
    <w:link w:val="DateChar"/>
    <w:rsid w:val="00DC20BF"/>
  </w:style>
  <w:style w:type="character" w:customStyle="1" w:styleId="DateChar">
    <w:name w:val="Date Char"/>
    <w:basedOn w:val="DefaultParagraphFont"/>
    <w:link w:val="Date"/>
    <w:rsid w:val="00DC20BF"/>
    <w:rPr>
      <w:rFonts w:ascii="Times" w:hAnsi="Times"/>
      <w:sz w:val="24"/>
    </w:rPr>
  </w:style>
  <w:style w:type="paragraph" w:styleId="DocumentMap">
    <w:name w:val="Document Map"/>
    <w:basedOn w:val="Normal"/>
    <w:link w:val="DocumentMapChar"/>
    <w:rsid w:val="00DC20BF"/>
    <w:rPr>
      <w:rFonts w:ascii="Tahoma" w:hAnsi="Tahoma" w:cs="Tahoma"/>
      <w:sz w:val="16"/>
      <w:szCs w:val="16"/>
    </w:rPr>
  </w:style>
  <w:style w:type="character" w:customStyle="1" w:styleId="DocumentMapChar">
    <w:name w:val="Document Map Char"/>
    <w:basedOn w:val="DefaultParagraphFont"/>
    <w:link w:val="DocumentMap"/>
    <w:rsid w:val="00DC20BF"/>
    <w:rPr>
      <w:rFonts w:ascii="Tahoma" w:hAnsi="Tahoma" w:cs="Tahoma"/>
      <w:sz w:val="16"/>
      <w:szCs w:val="16"/>
    </w:rPr>
  </w:style>
  <w:style w:type="paragraph" w:styleId="E-mailSignature">
    <w:name w:val="E-mail Signature"/>
    <w:basedOn w:val="Normal"/>
    <w:link w:val="E-mailSignatureChar"/>
    <w:rsid w:val="00DC20BF"/>
  </w:style>
  <w:style w:type="character" w:customStyle="1" w:styleId="E-mailSignatureChar">
    <w:name w:val="E-mail Signature Char"/>
    <w:basedOn w:val="DefaultParagraphFont"/>
    <w:link w:val="E-mailSignature"/>
    <w:rsid w:val="00DC20BF"/>
    <w:rPr>
      <w:rFonts w:ascii="Times" w:hAnsi="Times"/>
      <w:sz w:val="24"/>
    </w:rPr>
  </w:style>
  <w:style w:type="paragraph" w:styleId="EndnoteText">
    <w:name w:val="endnote text"/>
    <w:basedOn w:val="Normal"/>
    <w:link w:val="EndnoteTextChar"/>
    <w:rsid w:val="00DC20BF"/>
    <w:rPr>
      <w:sz w:val="20"/>
    </w:rPr>
  </w:style>
  <w:style w:type="character" w:customStyle="1" w:styleId="EndnoteTextChar">
    <w:name w:val="Endnote Text Char"/>
    <w:basedOn w:val="DefaultParagraphFont"/>
    <w:link w:val="EndnoteText"/>
    <w:rsid w:val="00DC20BF"/>
    <w:rPr>
      <w:rFonts w:ascii="Times" w:hAnsi="Times"/>
    </w:rPr>
  </w:style>
  <w:style w:type="paragraph" w:styleId="EnvelopeAddress">
    <w:name w:val="envelope address"/>
    <w:basedOn w:val="Normal"/>
    <w:rsid w:val="00DC20BF"/>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rsid w:val="00DC20BF"/>
    <w:rPr>
      <w:rFonts w:asciiTheme="majorHAnsi" w:eastAsiaTheme="majorEastAsia" w:hAnsiTheme="majorHAnsi" w:cstheme="majorBidi"/>
      <w:sz w:val="20"/>
    </w:rPr>
  </w:style>
  <w:style w:type="paragraph" w:styleId="FootnoteText">
    <w:name w:val="footnote text"/>
    <w:basedOn w:val="Normal"/>
    <w:link w:val="FootnoteTextChar"/>
    <w:rsid w:val="00DC20BF"/>
    <w:rPr>
      <w:sz w:val="20"/>
    </w:rPr>
  </w:style>
  <w:style w:type="character" w:customStyle="1" w:styleId="FootnoteTextChar">
    <w:name w:val="Footnote Text Char"/>
    <w:basedOn w:val="DefaultParagraphFont"/>
    <w:link w:val="FootnoteText"/>
    <w:rsid w:val="00DC20BF"/>
    <w:rPr>
      <w:rFonts w:ascii="Times" w:hAnsi="Times"/>
    </w:rPr>
  </w:style>
  <w:style w:type="character" w:customStyle="1" w:styleId="Heading7Char">
    <w:name w:val="Heading 7 Char"/>
    <w:basedOn w:val="DefaultParagraphFont"/>
    <w:link w:val="Heading7"/>
    <w:semiHidden/>
    <w:rsid w:val="00DC20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DC20B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C20BF"/>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rsid w:val="00DC20BF"/>
    <w:rPr>
      <w:i/>
      <w:iCs/>
    </w:rPr>
  </w:style>
  <w:style w:type="character" w:customStyle="1" w:styleId="HTMLAddressChar">
    <w:name w:val="HTML Address Char"/>
    <w:basedOn w:val="DefaultParagraphFont"/>
    <w:link w:val="HTMLAddress"/>
    <w:rsid w:val="00DC20BF"/>
    <w:rPr>
      <w:rFonts w:ascii="Times" w:hAnsi="Times"/>
      <w:i/>
      <w:iCs/>
      <w:sz w:val="24"/>
    </w:rPr>
  </w:style>
  <w:style w:type="paragraph" w:styleId="HTMLPreformatted">
    <w:name w:val="HTML Preformatted"/>
    <w:basedOn w:val="Normal"/>
    <w:link w:val="HTMLPreformattedChar"/>
    <w:rsid w:val="00DC20BF"/>
    <w:rPr>
      <w:rFonts w:ascii="Consolas" w:hAnsi="Consolas"/>
      <w:sz w:val="20"/>
    </w:rPr>
  </w:style>
  <w:style w:type="character" w:customStyle="1" w:styleId="HTMLPreformattedChar">
    <w:name w:val="HTML Preformatted Char"/>
    <w:basedOn w:val="DefaultParagraphFont"/>
    <w:link w:val="HTMLPreformatted"/>
    <w:rsid w:val="00DC20BF"/>
    <w:rPr>
      <w:rFonts w:ascii="Consolas" w:hAnsi="Consolas"/>
    </w:rPr>
  </w:style>
  <w:style w:type="paragraph" w:styleId="Index1">
    <w:name w:val="index 1"/>
    <w:basedOn w:val="Normal"/>
    <w:next w:val="Normal"/>
    <w:autoRedefine/>
    <w:rsid w:val="00DC20BF"/>
    <w:pPr>
      <w:ind w:left="240" w:hanging="240"/>
    </w:pPr>
  </w:style>
  <w:style w:type="paragraph" w:styleId="Index2">
    <w:name w:val="index 2"/>
    <w:basedOn w:val="Normal"/>
    <w:next w:val="Normal"/>
    <w:autoRedefine/>
    <w:rsid w:val="00DC20BF"/>
    <w:pPr>
      <w:ind w:left="480" w:hanging="240"/>
    </w:pPr>
  </w:style>
  <w:style w:type="paragraph" w:styleId="Index3">
    <w:name w:val="index 3"/>
    <w:basedOn w:val="Normal"/>
    <w:next w:val="Normal"/>
    <w:autoRedefine/>
    <w:rsid w:val="00DC20BF"/>
    <w:pPr>
      <w:ind w:left="720" w:hanging="240"/>
    </w:pPr>
  </w:style>
  <w:style w:type="paragraph" w:styleId="Index4">
    <w:name w:val="index 4"/>
    <w:basedOn w:val="Normal"/>
    <w:next w:val="Normal"/>
    <w:autoRedefine/>
    <w:rsid w:val="00DC20BF"/>
    <w:pPr>
      <w:ind w:left="960" w:hanging="240"/>
    </w:pPr>
  </w:style>
  <w:style w:type="paragraph" w:styleId="Index5">
    <w:name w:val="index 5"/>
    <w:basedOn w:val="Normal"/>
    <w:next w:val="Normal"/>
    <w:autoRedefine/>
    <w:rsid w:val="00DC20BF"/>
    <w:pPr>
      <w:ind w:left="1200" w:hanging="240"/>
    </w:pPr>
  </w:style>
  <w:style w:type="paragraph" w:styleId="Index6">
    <w:name w:val="index 6"/>
    <w:basedOn w:val="Normal"/>
    <w:next w:val="Normal"/>
    <w:autoRedefine/>
    <w:rsid w:val="00DC20BF"/>
    <w:pPr>
      <w:ind w:left="1440" w:hanging="240"/>
    </w:pPr>
  </w:style>
  <w:style w:type="paragraph" w:styleId="Index7">
    <w:name w:val="index 7"/>
    <w:basedOn w:val="Normal"/>
    <w:next w:val="Normal"/>
    <w:autoRedefine/>
    <w:rsid w:val="00DC20BF"/>
    <w:pPr>
      <w:ind w:left="1680" w:hanging="240"/>
    </w:pPr>
  </w:style>
  <w:style w:type="paragraph" w:styleId="Index8">
    <w:name w:val="index 8"/>
    <w:basedOn w:val="Normal"/>
    <w:next w:val="Normal"/>
    <w:autoRedefine/>
    <w:rsid w:val="00DC20BF"/>
    <w:pPr>
      <w:ind w:left="1920" w:hanging="240"/>
    </w:pPr>
  </w:style>
  <w:style w:type="paragraph" w:styleId="Index9">
    <w:name w:val="index 9"/>
    <w:basedOn w:val="Normal"/>
    <w:next w:val="Normal"/>
    <w:autoRedefine/>
    <w:rsid w:val="00DC20BF"/>
    <w:pPr>
      <w:ind w:left="2160" w:hanging="240"/>
    </w:pPr>
  </w:style>
  <w:style w:type="paragraph" w:styleId="IndexHeading">
    <w:name w:val="index heading"/>
    <w:basedOn w:val="Normal"/>
    <w:next w:val="Index1"/>
    <w:rsid w:val="00DC20B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C20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C20BF"/>
    <w:rPr>
      <w:rFonts w:ascii="Times" w:hAnsi="Times"/>
      <w:b/>
      <w:bCs/>
      <w:i/>
      <w:iCs/>
      <w:color w:val="4F81BD" w:themeColor="accent1"/>
      <w:sz w:val="24"/>
    </w:rPr>
  </w:style>
  <w:style w:type="paragraph" w:styleId="List">
    <w:name w:val="List"/>
    <w:basedOn w:val="Normal"/>
    <w:rsid w:val="00DC20BF"/>
    <w:pPr>
      <w:ind w:left="360" w:hanging="360"/>
      <w:contextualSpacing/>
    </w:pPr>
  </w:style>
  <w:style w:type="paragraph" w:styleId="List2">
    <w:name w:val="List 2"/>
    <w:basedOn w:val="Normal"/>
    <w:rsid w:val="00DC20BF"/>
    <w:pPr>
      <w:ind w:left="720" w:hanging="360"/>
      <w:contextualSpacing/>
    </w:pPr>
  </w:style>
  <w:style w:type="paragraph" w:styleId="List3">
    <w:name w:val="List 3"/>
    <w:basedOn w:val="Normal"/>
    <w:rsid w:val="00DC20BF"/>
    <w:pPr>
      <w:ind w:left="1080" w:hanging="360"/>
      <w:contextualSpacing/>
    </w:pPr>
  </w:style>
  <w:style w:type="paragraph" w:styleId="List4">
    <w:name w:val="List 4"/>
    <w:basedOn w:val="Normal"/>
    <w:rsid w:val="00DC20BF"/>
    <w:pPr>
      <w:ind w:left="1440" w:hanging="360"/>
      <w:contextualSpacing/>
    </w:pPr>
  </w:style>
  <w:style w:type="paragraph" w:styleId="List5">
    <w:name w:val="List 5"/>
    <w:basedOn w:val="Normal"/>
    <w:rsid w:val="00DC20BF"/>
    <w:pPr>
      <w:ind w:left="1800" w:hanging="360"/>
      <w:contextualSpacing/>
    </w:pPr>
  </w:style>
  <w:style w:type="paragraph" w:styleId="ListBullet">
    <w:name w:val="List Bullet"/>
    <w:basedOn w:val="Normal"/>
    <w:rsid w:val="00DC20BF"/>
    <w:pPr>
      <w:numPr>
        <w:numId w:val="18"/>
      </w:numPr>
      <w:contextualSpacing/>
    </w:pPr>
  </w:style>
  <w:style w:type="paragraph" w:styleId="ListBullet2">
    <w:name w:val="List Bullet 2"/>
    <w:basedOn w:val="Normal"/>
    <w:rsid w:val="00DC20BF"/>
    <w:pPr>
      <w:numPr>
        <w:numId w:val="19"/>
      </w:numPr>
      <w:contextualSpacing/>
    </w:pPr>
  </w:style>
  <w:style w:type="paragraph" w:styleId="ListBullet3">
    <w:name w:val="List Bullet 3"/>
    <w:basedOn w:val="Normal"/>
    <w:rsid w:val="00DC20BF"/>
    <w:pPr>
      <w:numPr>
        <w:numId w:val="20"/>
      </w:numPr>
      <w:contextualSpacing/>
    </w:pPr>
  </w:style>
  <w:style w:type="paragraph" w:styleId="ListBullet4">
    <w:name w:val="List Bullet 4"/>
    <w:basedOn w:val="Normal"/>
    <w:rsid w:val="00DC20BF"/>
    <w:pPr>
      <w:numPr>
        <w:numId w:val="21"/>
      </w:numPr>
      <w:contextualSpacing/>
    </w:pPr>
  </w:style>
  <w:style w:type="paragraph" w:styleId="ListBullet5">
    <w:name w:val="List Bullet 5"/>
    <w:basedOn w:val="Normal"/>
    <w:rsid w:val="00DC20BF"/>
    <w:pPr>
      <w:numPr>
        <w:numId w:val="22"/>
      </w:numPr>
      <w:contextualSpacing/>
    </w:pPr>
  </w:style>
  <w:style w:type="paragraph" w:styleId="ListContinue">
    <w:name w:val="List Continue"/>
    <w:basedOn w:val="Normal"/>
    <w:rsid w:val="00DC20BF"/>
    <w:pPr>
      <w:spacing w:after="120"/>
      <w:ind w:left="360"/>
      <w:contextualSpacing/>
    </w:pPr>
  </w:style>
  <w:style w:type="paragraph" w:styleId="ListContinue2">
    <w:name w:val="List Continue 2"/>
    <w:basedOn w:val="Normal"/>
    <w:rsid w:val="00DC20BF"/>
    <w:pPr>
      <w:spacing w:after="120"/>
      <w:ind w:left="720"/>
      <w:contextualSpacing/>
    </w:pPr>
  </w:style>
  <w:style w:type="paragraph" w:styleId="ListContinue3">
    <w:name w:val="List Continue 3"/>
    <w:basedOn w:val="Normal"/>
    <w:rsid w:val="00DC20BF"/>
    <w:pPr>
      <w:spacing w:after="120"/>
      <w:ind w:left="1080"/>
      <w:contextualSpacing/>
    </w:pPr>
  </w:style>
  <w:style w:type="paragraph" w:styleId="ListContinue4">
    <w:name w:val="List Continue 4"/>
    <w:basedOn w:val="Normal"/>
    <w:rsid w:val="00DC20BF"/>
    <w:pPr>
      <w:spacing w:after="120"/>
      <w:ind w:left="1440"/>
      <w:contextualSpacing/>
    </w:pPr>
  </w:style>
  <w:style w:type="paragraph" w:styleId="ListContinue5">
    <w:name w:val="List Continue 5"/>
    <w:basedOn w:val="Normal"/>
    <w:rsid w:val="00DC20BF"/>
    <w:pPr>
      <w:spacing w:after="120"/>
      <w:ind w:left="1800"/>
      <w:contextualSpacing/>
    </w:pPr>
  </w:style>
  <w:style w:type="paragraph" w:styleId="ListNumber">
    <w:name w:val="List Number"/>
    <w:basedOn w:val="Normal"/>
    <w:rsid w:val="00DC20BF"/>
    <w:pPr>
      <w:numPr>
        <w:numId w:val="23"/>
      </w:numPr>
      <w:contextualSpacing/>
    </w:pPr>
  </w:style>
  <w:style w:type="paragraph" w:styleId="ListNumber2">
    <w:name w:val="List Number 2"/>
    <w:basedOn w:val="Normal"/>
    <w:rsid w:val="00DC20BF"/>
    <w:pPr>
      <w:numPr>
        <w:numId w:val="24"/>
      </w:numPr>
      <w:contextualSpacing/>
    </w:pPr>
  </w:style>
  <w:style w:type="paragraph" w:styleId="ListNumber3">
    <w:name w:val="List Number 3"/>
    <w:basedOn w:val="Normal"/>
    <w:rsid w:val="00DC20BF"/>
    <w:pPr>
      <w:numPr>
        <w:numId w:val="25"/>
      </w:numPr>
      <w:contextualSpacing/>
    </w:pPr>
  </w:style>
  <w:style w:type="paragraph" w:styleId="ListNumber4">
    <w:name w:val="List Number 4"/>
    <w:basedOn w:val="Normal"/>
    <w:rsid w:val="00DC20BF"/>
    <w:pPr>
      <w:numPr>
        <w:numId w:val="26"/>
      </w:numPr>
      <w:contextualSpacing/>
    </w:pPr>
  </w:style>
  <w:style w:type="paragraph" w:styleId="ListNumber5">
    <w:name w:val="List Number 5"/>
    <w:basedOn w:val="Normal"/>
    <w:rsid w:val="00DC20BF"/>
    <w:pPr>
      <w:numPr>
        <w:numId w:val="27"/>
      </w:numPr>
      <w:contextualSpacing/>
    </w:pPr>
  </w:style>
  <w:style w:type="paragraph" w:styleId="ListParagraph">
    <w:name w:val="List Paragraph"/>
    <w:basedOn w:val="Normal"/>
    <w:uiPriority w:val="34"/>
    <w:qFormat/>
    <w:rsid w:val="00DC20BF"/>
    <w:pPr>
      <w:ind w:left="720"/>
      <w:contextualSpacing/>
    </w:pPr>
  </w:style>
  <w:style w:type="paragraph" w:styleId="MacroText">
    <w:name w:val="macro"/>
    <w:link w:val="MacroTextChar"/>
    <w:rsid w:val="00DC20BF"/>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DC20BF"/>
    <w:rPr>
      <w:rFonts w:ascii="Consolas" w:hAnsi="Consolas"/>
    </w:rPr>
  </w:style>
  <w:style w:type="paragraph" w:styleId="MessageHeader">
    <w:name w:val="Message Header"/>
    <w:basedOn w:val="Normal"/>
    <w:link w:val="MessageHeaderChar"/>
    <w:rsid w:val="00DC20B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C20BF"/>
    <w:rPr>
      <w:rFonts w:asciiTheme="majorHAnsi" w:eastAsiaTheme="majorEastAsia" w:hAnsiTheme="majorHAnsi" w:cstheme="majorBidi"/>
      <w:sz w:val="24"/>
      <w:szCs w:val="24"/>
      <w:shd w:val="pct20" w:color="auto" w:fill="auto"/>
    </w:rPr>
  </w:style>
  <w:style w:type="paragraph" w:styleId="NoSpacing">
    <w:name w:val="No Spacing"/>
    <w:uiPriority w:val="1"/>
    <w:qFormat/>
    <w:rsid w:val="00DC20BF"/>
    <w:rPr>
      <w:rFonts w:ascii="Times" w:hAnsi="Times"/>
      <w:sz w:val="24"/>
    </w:rPr>
  </w:style>
  <w:style w:type="paragraph" w:styleId="NormalWeb">
    <w:name w:val="Normal (Web)"/>
    <w:basedOn w:val="Normal"/>
    <w:rsid w:val="00DC20BF"/>
    <w:rPr>
      <w:rFonts w:ascii="Times New Roman" w:hAnsi="Times New Roman"/>
      <w:szCs w:val="24"/>
    </w:rPr>
  </w:style>
  <w:style w:type="paragraph" w:styleId="NormalIndent">
    <w:name w:val="Normal Indent"/>
    <w:basedOn w:val="Normal"/>
    <w:rsid w:val="00DC20BF"/>
    <w:pPr>
      <w:ind w:left="720"/>
    </w:pPr>
  </w:style>
  <w:style w:type="paragraph" w:styleId="NoteHeading">
    <w:name w:val="Note Heading"/>
    <w:basedOn w:val="Normal"/>
    <w:next w:val="Normal"/>
    <w:link w:val="NoteHeadingChar"/>
    <w:rsid w:val="00DC20BF"/>
  </w:style>
  <w:style w:type="character" w:customStyle="1" w:styleId="NoteHeadingChar">
    <w:name w:val="Note Heading Char"/>
    <w:basedOn w:val="DefaultParagraphFont"/>
    <w:link w:val="NoteHeading"/>
    <w:rsid w:val="00DC20BF"/>
    <w:rPr>
      <w:rFonts w:ascii="Times" w:hAnsi="Times"/>
      <w:sz w:val="24"/>
    </w:rPr>
  </w:style>
  <w:style w:type="paragraph" w:styleId="PlainText">
    <w:name w:val="Plain Text"/>
    <w:basedOn w:val="Normal"/>
    <w:link w:val="PlainTextChar"/>
    <w:rsid w:val="00DC20BF"/>
    <w:rPr>
      <w:rFonts w:ascii="Consolas" w:hAnsi="Consolas"/>
      <w:sz w:val="21"/>
      <w:szCs w:val="21"/>
    </w:rPr>
  </w:style>
  <w:style w:type="character" w:customStyle="1" w:styleId="PlainTextChar">
    <w:name w:val="Plain Text Char"/>
    <w:basedOn w:val="DefaultParagraphFont"/>
    <w:link w:val="PlainText"/>
    <w:rsid w:val="00DC20BF"/>
    <w:rPr>
      <w:rFonts w:ascii="Consolas" w:hAnsi="Consolas"/>
      <w:sz w:val="21"/>
      <w:szCs w:val="21"/>
    </w:rPr>
  </w:style>
  <w:style w:type="paragraph" w:styleId="Quote">
    <w:name w:val="Quote"/>
    <w:basedOn w:val="Normal"/>
    <w:next w:val="Normal"/>
    <w:link w:val="QuoteChar"/>
    <w:uiPriority w:val="29"/>
    <w:qFormat/>
    <w:rsid w:val="00DC20BF"/>
    <w:rPr>
      <w:i/>
      <w:iCs/>
      <w:color w:val="000000" w:themeColor="text1"/>
    </w:rPr>
  </w:style>
  <w:style w:type="character" w:customStyle="1" w:styleId="QuoteChar">
    <w:name w:val="Quote Char"/>
    <w:basedOn w:val="DefaultParagraphFont"/>
    <w:link w:val="Quote"/>
    <w:uiPriority w:val="29"/>
    <w:rsid w:val="00DC20BF"/>
    <w:rPr>
      <w:rFonts w:ascii="Times" w:hAnsi="Times"/>
      <w:i/>
      <w:iCs/>
      <w:color w:val="000000" w:themeColor="text1"/>
      <w:sz w:val="24"/>
    </w:rPr>
  </w:style>
  <w:style w:type="paragraph" w:styleId="Salutation">
    <w:name w:val="Salutation"/>
    <w:basedOn w:val="Normal"/>
    <w:next w:val="Normal"/>
    <w:link w:val="SalutationChar"/>
    <w:rsid w:val="00DC20BF"/>
  </w:style>
  <w:style w:type="character" w:customStyle="1" w:styleId="SalutationChar">
    <w:name w:val="Salutation Char"/>
    <w:basedOn w:val="DefaultParagraphFont"/>
    <w:link w:val="Salutation"/>
    <w:rsid w:val="00DC20BF"/>
    <w:rPr>
      <w:rFonts w:ascii="Times" w:hAnsi="Times"/>
      <w:sz w:val="24"/>
    </w:rPr>
  </w:style>
  <w:style w:type="paragraph" w:styleId="Signature">
    <w:name w:val="Signature"/>
    <w:basedOn w:val="Normal"/>
    <w:link w:val="SignatureChar"/>
    <w:rsid w:val="00DC20BF"/>
    <w:pPr>
      <w:ind w:left="4320"/>
    </w:pPr>
  </w:style>
  <w:style w:type="character" w:customStyle="1" w:styleId="SignatureChar">
    <w:name w:val="Signature Char"/>
    <w:basedOn w:val="DefaultParagraphFont"/>
    <w:link w:val="Signature"/>
    <w:rsid w:val="00DC20BF"/>
    <w:rPr>
      <w:rFonts w:ascii="Times" w:hAnsi="Times"/>
      <w:sz w:val="24"/>
    </w:rPr>
  </w:style>
  <w:style w:type="paragraph" w:styleId="TableofAuthorities">
    <w:name w:val="table of authorities"/>
    <w:basedOn w:val="Normal"/>
    <w:next w:val="Normal"/>
    <w:rsid w:val="00DC20BF"/>
    <w:pPr>
      <w:ind w:left="240" w:hanging="240"/>
    </w:pPr>
  </w:style>
  <w:style w:type="paragraph" w:styleId="TableofFigures">
    <w:name w:val="table of figures"/>
    <w:basedOn w:val="Normal"/>
    <w:next w:val="Normal"/>
    <w:rsid w:val="00DC20BF"/>
  </w:style>
  <w:style w:type="paragraph" w:styleId="Title">
    <w:name w:val="Title"/>
    <w:basedOn w:val="Normal"/>
    <w:next w:val="Normal"/>
    <w:link w:val="TitleChar"/>
    <w:qFormat/>
    <w:rsid w:val="00DC20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C20BF"/>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rsid w:val="00DC20BF"/>
    <w:pPr>
      <w:spacing w:before="120"/>
    </w:pPr>
    <w:rPr>
      <w:rFonts w:asciiTheme="majorHAnsi" w:eastAsiaTheme="majorEastAsia" w:hAnsiTheme="majorHAnsi" w:cstheme="majorBidi"/>
      <w:b/>
      <w:bCs/>
      <w:szCs w:val="24"/>
    </w:rPr>
  </w:style>
  <w:style w:type="paragraph" w:styleId="TOC1">
    <w:name w:val="toc 1"/>
    <w:basedOn w:val="Normal"/>
    <w:next w:val="Normal"/>
    <w:autoRedefine/>
    <w:rsid w:val="00DC20BF"/>
    <w:pPr>
      <w:spacing w:after="100"/>
    </w:pPr>
  </w:style>
  <w:style w:type="paragraph" w:styleId="TOC2">
    <w:name w:val="toc 2"/>
    <w:basedOn w:val="Normal"/>
    <w:next w:val="Normal"/>
    <w:autoRedefine/>
    <w:rsid w:val="00DC20BF"/>
    <w:pPr>
      <w:spacing w:after="100"/>
      <w:ind w:left="240"/>
    </w:pPr>
  </w:style>
  <w:style w:type="paragraph" w:styleId="TOC3">
    <w:name w:val="toc 3"/>
    <w:basedOn w:val="Normal"/>
    <w:next w:val="Normal"/>
    <w:autoRedefine/>
    <w:rsid w:val="00DC20BF"/>
    <w:pPr>
      <w:spacing w:after="100"/>
      <w:ind w:left="480"/>
    </w:pPr>
  </w:style>
  <w:style w:type="paragraph" w:styleId="TOC4">
    <w:name w:val="toc 4"/>
    <w:basedOn w:val="Normal"/>
    <w:next w:val="Normal"/>
    <w:autoRedefine/>
    <w:rsid w:val="00DC20BF"/>
    <w:pPr>
      <w:spacing w:after="100"/>
      <w:ind w:left="720"/>
    </w:pPr>
  </w:style>
  <w:style w:type="paragraph" w:styleId="TOC5">
    <w:name w:val="toc 5"/>
    <w:basedOn w:val="Normal"/>
    <w:next w:val="Normal"/>
    <w:autoRedefine/>
    <w:rsid w:val="00DC20BF"/>
    <w:pPr>
      <w:spacing w:after="100"/>
      <w:ind w:left="960"/>
    </w:pPr>
  </w:style>
  <w:style w:type="paragraph" w:styleId="TOC6">
    <w:name w:val="toc 6"/>
    <w:basedOn w:val="Normal"/>
    <w:next w:val="Normal"/>
    <w:autoRedefine/>
    <w:rsid w:val="00DC20BF"/>
    <w:pPr>
      <w:spacing w:after="100"/>
      <w:ind w:left="1200"/>
    </w:pPr>
  </w:style>
  <w:style w:type="paragraph" w:styleId="TOC7">
    <w:name w:val="toc 7"/>
    <w:basedOn w:val="Normal"/>
    <w:next w:val="Normal"/>
    <w:autoRedefine/>
    <w:rsid w:val="00DC20BF"/>
    <w:pPr>
      <w:spacing w:after="100"/>
      <w:ind w:left="1440"/>
    </w:pPr>
  </w:style>
  <w:style w:type="paragraph" w:styleId="TOC8">
    <w:name w:val="toc 8"/>
    <w:basedOn w:val="Normal"/>
    <w:next w:val="Normal"/>
    <w:autoRedefine/>
    <w:rsid w:val="00DC20BF"/>
    <w:pPr>
      <w:spacing w:after="100"/>
      <w:ind w:left="1680"/>
    </w:pPr>
  </w:style>
  <w:style w:type="paragraph" w:styleId="TOC9">
    <w:name w:val="toc 9"/>
    <w:basedOn w:val="Normal"/>
    <w:next w:val="Normal"/>
    <w:autoRedefine/>
    <w:rsid w:val="00DC20BF"/>
    <w:pPr>
      <w:spacing w:after="100"/>
      <w:ind w:left="1920"/>
    </w:pPr>
  </w:style>
  <w:style w:type="paragraph" w:styleId="TOCHeading">
    <w:name w:val="TOC Heading"/>
    <w:basedOn w:val="Heading1"/>
    <w:next w:val="Normal"/>
    <w:uiPriority w:val="39"/>
    <w:semiHidden/>
    <w:unhideWhenUsed/>
    <w:qFormat/>
    <w:rsid w:val="00DC20BF"/>
    <w:pPr>
      <w:outlineLvl w:val="9"/>
    </w:pPr>
  </w:style>
  <w:style w:type="character" w:customStyle="1" w:styleId="HeaderChar">
    <w:name w:val="Header Char"/>
    <w:basedOn w:val="DefaultParagraphFont"/>
    <w:link w:val="Header"/>
    <w:uiPriority w:val="99"/>
    <w:rsid w:val="00813443"/>
    <w:rPr>
      <w:sz w:val="24"/>
    </w:rPr>
  </w:style>
</w:styles>
</file>

<file path=word/webSettings.xml><?xml version="1.0" encoding="utf-8"?>
<w:webSettings xmlns:r="http://schemas.openxmlformats.org/officeDocument/2006/relationships" xmlns:w="http://schemas.openxmlformats.org/wordprocessingml/2006/main">
  <w:divs>
    <w:div w:id="68270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miltonbrhc\Desktop\VCU%20PRIP%20Description%20and%20Instructions%202-15-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C284F-6954-426A-8D20-2624802C76F5}">
  <ds:schemaRefs>
    <ds:schemaRef ds:uri="http://schemas.microsoft.com/office/2006/customDocumentInformationPanel"/>
  </ds:schemaRefs>
</ds:datastoreItem>
</file>

<file path=customXml/itemProps2.xml><?xml version="1.0" encoding="utf-8"?>
<ds:datastoreItem xmlns:ds="http://schemas.openxmlformats.org/officeDocument/2006/customXml" ds:itemID="{B90D2D7F-6229-4F4B-B3D2-9D9CD68B1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VCU PRIP Description and Instructions 2-15-10</Template>
  <TotalTime>6</TotalTime>
  <Pages>7</Pages>
  <Words>991</Words>
  <Characters>8488</Characters>
  <Application>Microsoft Office Word</Application>
  <DocSecurity>0</DocSecurity>
  <Lines>70</Lines>
  <Paragraphs>18</Paragraphs>
  <ScaleCrop>false</ScaleCrop>
  <HeadingPairs>
    <vt:vector size="2" baseType="variant">
      <vt:variant>
        <vt:lpstr>Title</vt:lpstr>
      </vt:variant>
      <vt:variant>
        <vt:i4>1</vt:i4>
      </vt:variant>
    </vt:vector>
  </HeadingPairs>
  <TitlesOfParts>
    <vt:vector size="1" baseType="lpstr">
      <vt:lpstr>Principal investigators are asked to provide a list of three recommended reviewers to the SARC committee chairperson at the time of submission of their proposal to the committee</vt:lpstr>
    </vt:vector>
  </TitlesOfParts>
  <Company/>
  <LinksUpToDate>false</LinksUpToDate>
  <CharactersWithSpaces>9461</CharactersWithSpaces>
  <SharedDoc>false</SharedDoc>
  <HLinks>
    <vt:vector size="6" baseType="variant">
      <vt:variant>
        <vt:i4>8257606</vt:i4>
      </vt:variant>
      <vt:variant>
        <vt:i4>0</vt:i4>
      </vt:variant>
      <vt:variant>
        <vt:i4>0</vt:i4>
      </vt:variant>
      <vt:variant>
        <vt:i4>5</vt:i4>
      </vt:variant>
      <vt:variant>
        <vt:lpwstr>mailto:vpresearch@vcu.edu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investigators are asked to provide a list of three recommended reviewers to the SARC committee chairperson at the time of submission of their proposal to the committee</dc:title>
  <dc:subject/>
  <dc:creator>Heather Hamilton-Brown</dc:creator>
  <cp:keywords/>
  <cp:lastModifiedBy>Heather Hamilton-Brown</cp:lastModifiedBy>
  <cp:revision>10</cp:revision>
  <cp:lastPrinted>2010-02-24T21:15:00Z</cp:lastPrinted>
  <dcterms:created xsi:type="dcterms:W3CDTF">2010-03-26T19:56:00Z</dcterms:created>
  <dcterms:modified xsi:type="dcterms:W3CDTF">2010-04-12T15:10:00Z</dcterms:modified>
</cp:coreProperties>
</file>